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1D349" w14:textId="77777777" w:rsidR="00FD5CCD" w:rsidRDefault="0052176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40434048" w14:textId="77777777" w:rsidR="00FD5CCD" w:rsidRDefault="0052176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6F05DCCD" w14:textId="77777777" w:rsidR="00FD5CCD" w:rsidRDefault="0052176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EF48BB9" w14:textId="77777777" w:rsidR="00FD5CCD" w:rsidRDefault="0052176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16A11DBD" w14:textId="77777777" w:rsidR="00FD5CCD" w:rsidRDefault="00521762">
      <w:pPr>
        <w:spacing w:line="360" w:lineRule="auto"/>
        <w:jc w:val="center"/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МОЭВМ</w:t>
      </w:r>
    </w:p>
    <w:p w14:paraId="3DFE93DB" w14:textId="77777777" w:rsidR="00FD5CCD" w:rsidRDefault="00FD5CCD">
      <w:pPr>
        <w:spacing w:line="360" w:lineRule="auto"/>
        <w:jc w:val="center"/>
        <w:rPr>
          <w:sz w:val="28"/>
          <w:szCs w:val="28"/>
        </w:rPr>
      </w:pPr>
    </w:p>
    <w:p w14:paraId="6A7B1B3D" w14:textId="77777777" w:rsidR="00FD5CCD" w:rsidRDefault="00FD5CCD">
      <w:pPr>
        <w:spacing w:line="360" w:lineRule="auto"/>
        <w:jc w:val="center"/>
        <w:rPr>
          <w:sz w:val="28"/>
          <w:szCs w:val="28"/>
        </w:rPr>
      </w:pPr>
    </w:p>
    <w:p w14:paraId="0FD0D578" w14:textId="77777777" w:rsidR="00FD5CCD" w:rsidRDefault="00FD5CCD">
      <w:pPr>
        <w:spacing w:line="360" w:lineRule="auto"/>
        <w:jc w:val="center"/>
        <w:rPr>
          <w:sz w:val="28"/>
          <w:szCs w:val="28"/>
        </w:rPr>
      </w:pPr>
    </w:p>
    <w:p w14:paraId="599A1C0F" w14:textId="77777777" w:rsidR="00FD5CCD" w:rsidRDefault="00FD5CCD">
      <w:pPr>
        <w:spacing w:line="360" w:lineRule="auto"/>
        <w:jc w:val="center"/>
        <w:rPr>
          <w:sz w:val="28"/>
          <w:szCs w:val="28"/>
        </w:rPr>
      </w:pPr>
    </w:p>
    <w:p w14:paraId="08333F86" w14:textId="77777777" w:rsidR="00FD5CCD" w:rsidRDefault="00FD5CCD">
      <w:pPr>
        <w:spacing w:line="360" w:lineRule="auto"/>
        <w:jc w:val="center"/>
        <w:rPr>
          <w:sz w:val="28"/>
          <w:szCs w:val="28"/>
        </w:rPr>
      </w:pPr>
    </w:p>
    <w:p w14:paraId="3118A384" w14:textId="77777777" w:rsidR="00FD5CCD" w:rsidRDefault="00FD5CCD">
      <w:pPr>
        <w:spacing w:line="360" w:lineRule="auto"/>
        <w:jc w:val="center"/>
        <w:rPr>
          <w:sz w:val="28"/>
          <w:szCs w:val="28"/>
        </w:rPr>
      </w:pPr>
    </w:p>
    <w:p w14:paraId="1945BC66" w14:textId="77777777" w:rsidR="00FD5CCD" w:rsidRDefault="00521762">
      <w:pPr>
        <w:pStyle w:val="Times142"/>
        <w:spacing w:line="360" w:lineRule="auto"/>
        <w:ind w:firstLine="0"/>
        <w:jc w:val="center"/>
      </w:pPr>
      <w:r>
        <w:rPr>
          <w:rStyle w:val="afd"/>
          <w:smallCaps w:val="0"/>
          <w:szCs w:val="28"/>
        </w:rPr>
        <w:t>отчет</w:t>
      </w:r>
    </w:p>
    <w:p w14:paraId="2359466F" w14:textId="77777777" w:rsidR="00FD5CCD" w:rsidRDefault="00521762">
      <w:pPr>
        <w:spacing w:line="360" w:lineRule="auto"/>
        <w:jc w:val="center"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№4</w:t>
      </w:r>
    </w:p>
    <w:p w14:paraId="32EFDEB3" w14:textId="77777777" w:rsidR="00FD5CCD" w:rsidRDefault="00521762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«Организация ЭВМ и систем»</w:t>
      </w:r>
    </w:p>
    <w:p w14:paraId="373F52B8" w14:textId="77777777" w:rsidR="00FD5CCD" w:rsidRDefault="00521762">
      <w:pPr>
        <w:spacing w:line="360" w:lineRule="auto"/>
        <w:jc w:val="center"/>
      </w:pPr>
      <w:r>
        <w:rPr>
          <w:rStyle w:val="afd"/>
          <w:smallCaps w:val="0"/>
          <w:sz w:val="28"/>
          <w:szCs w:val="28"/>
        </w:rPr>
        <w:t xml:space="preserve">Тема: </w:t>
      </w:r>
      <w:r>
        <w:rPr>
          <w:rStyle w:val="afd"/>
          <w:smallCaps w:val="0"/>
          <w:color w:val="000000"/>
          <w:sz w:val="28"/>
          <w:szCs w:val="28"/>
        </w:rPr>
        <w:t>Представление и обработка символьной информации с использованием строковых команд</w:t>
      </w:r>
    </w:p>
    <w:p w14:paraId="13552095" w14:textId="77777777" w:rsidR="00FD5CCD" w:rsidRDefault="00FD5CCD">
      <w:pPr>
        <w:spacing w:line="360" w:lineRule="auto"/>
        <w:jc w:val="center"/>
        <w:rPr>
          <w:sz w:val="28"/>
          <w:szCs w:val="28"/>
        </w:rPr>
      </w:pPr>
    </w:p>
    <w:p w14:paraId="43CFAF66" w14:textId="77777777" w:rsidR="00FD5CCD" w:rsidRDefault="00FD5CCD">
      <w:pPr>
        <w:spacing w:line="360" w:lineRule="auto"/>
        <w:jc w:val="center"/>
        <w:rPr>
          <w:sz w:val="28"/>
          <w:szCs w:val="28"/>
        </w:rPr>
      </w:pPr>
    </w:p>
    <w:p w14:paraId="1188A989" w14:textId="77777777" w:rsidR="00FD5CCD" w:rsidRDefault="00FD5CCD">
      <w:pPr>
        <w:spacing w:line="360" w:lineRule="auto"/>
        <w:jc w:val="center"/>
        <w:rPr>
          <w:sz w:val="28"/>
          <w:szCs w:val="28"/>
        </w:rPr>
      </w:pPr>
    </w:p>
    <w:p w14:paraId="42DC9934" w14:textId="77777777" w:rsidR="00FD5CCD" w:rsidRDefault="00FD5CCD">
      <w:pPr>
        <w:spacing w:line="360" w:lineRule="auto"/>
        <w:jc w:val="center"/>
        <w:rPr>
          <w:sz w:val="28"/>
          <w:szCs w:val="28"/>
        </w:rPr>
      </w:pPr>
    </w:p>
    <w:p w14:paraId="23EE2EB8" w14:textId="77777777" w:rsidR="00FD5CCD" w:rsidRDefault="00FD5CCD">
      <w:pPr>
        <w:spacing w:line="360" w:lineRule="auto"/>
        <w:jc w:val="center"/>
        <w:rPr>
          <w:sz w:val="28"/>
          <w:szCs w:val="28"/>
        </w:rPr>
      </w:pPr>
    </w:p>
    <w:p w14:paraId="0382FF9F" w14:textId="77777777" w:rsidR="00FD5CCD" w:rsidRDefault="00FD5CCD">
      <w:pPr>
        <w:spacing w:line="360" w:lineRule="auto"/>
        <w:jc w:val="center"/>
        <w:rPr>
          <w:sz w:val="28"/>
          <w:szCs w:val="28"/>
        </w:rPr>
      </w:pPr>
    </w:p>
    <w:p w14:paraId="539521C5" w14:textId="77777777" w:rsidR="00FD5CCD" w:rsidRDefault="00FD5CC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FD5CCD" w14:paraId="123B44CE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2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D6673" w14:textId="2CD8C9FD" w:rsidR="00FD5CCD" w:rsidRDefault="005217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гр. 938</w:t>
            </w:r>
            <w:r w:rsidR="006157FC">
              <w:rPr>
                <w:sz w:val="28"/>
                <w:szCs w:val="28"/>
              </w:rPr>
              <w:t>2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900220" w14:textId="77777777" w:rsidR="00FD5CCD" w:rsidRDefault="00FD5CCD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AE4FE1" w14:textId="6B0F1A2A" w:rsidR="00FD5CCD" w:rsidRDefault="006157FC">
            <w:pPr>
              <w:jc w:val="center"/>
            </w:pPr>
            <w:r>
              <w:rPr>
                <w:color w:val="000000"/>
                <w:sz w:val="28"/>
                <w:szCs w:val="28"/>
              </w:rPr>
              <w:t>Рыжих Р</w:t>
            </w:r>
            <w:r w:rsidR="00521762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В.</w:t>
            </w:r>
          </w:p>
        </w:tc>
      </w:tr>
      <w:tr w:rsidR="00FD5CCD" w14:paraId="2BB15DA2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2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CB530E" w14:textId="77777777" w:rsidR="00FD5CCD" w:rsidRDefault="005217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3DE6C0" w14:textId="77777777" w:rsidR="00FD5CCD" w:rsidRDefault="00FD5CCD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CA2318" w14:textId="77777777" w:rsidR="00FD5CCD" w:rsidRDefault="0052176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Ефремов М.А.</w:t>
            </w:r>
          </w:p>
        </w:tc>
      </w:tr>
    </w:tbl>
    <w:p w14:paraId="4E61EAE4" w14:textId="77777777" w:rsidR="00FD5CCD" w:rsidRDefault="00FD5CCD">
      <w:pPr>
        <w:spacing w:line="360" w:lineRule="auto"/>
        <w:jc w:val="center"/>
        <w:rPr>
          <w:bCs/>
          <w:sz w:val="28"/>
          <w:szCs w:val="28"/>
        </w:rPr>
      </w:pPr>
    </w:p>
    <w:p w14:paraId="1D7CFAE8" w14:textId="77777777" w:rsidR="00FD5CCD" w:rsidRDefault="00FD5CCD">
      <w:pPr>
        <w:spacing w:line="360" w:lineRule="auto"/>
        <w:jc w:val="center"/>
        <w:rPr>
          <w:bCs/>
          <w:sz w:val="28"/>
          <w:szCs w:val="28"/>
        </w:rPr>
      </w:pPr>
    </w:p>
    <w:p w14:paraId="5EB25418" w14:textId="77777777" w:rsidR="00FD5CCD" w:rsidRDefault="0052176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A51174C" w14:textId="77777777" w:rsidR="00FD5CCD" w:rsidRDefault="00521762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2020</w:t>
      </w:r>
    </w:p>
    <w:p w14:paraId="13F7C51C" w14:textId="77777777" w:rsidR="00FD5CCD" w:rsidRDefault="00521762">
      <w:pPr>
        <w:pageBreakBefore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23517873" w14:textId="77777777" w:rsidR="00FD5CCD" w:rsidRDefault="0052176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Научиться обрабатывать символьную информацию с использованием строковых команд.</w:t>
      </w:r>
    </w:p>
    <w:p w14:paraId="07868CE0" w14:textId="77777777" w:rsidR="00FD5CCD" w:rsidRDefault="00FD5C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4FD73096" w14:textId="77777777" w:rsidR="00FD5CCD" w:rsidRDefault="0052176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0D6FC1B6" w14:textId="77777777" w:rsidR="00FD5CCD" w:rsidRDefault="00521762">
      <w:pPr>
        <w:spacing w:line="360" w:lineRule="auto"/>
        <w:ind w:firstLine="709"/>
        <w:jc w:val="both"/>
      </w:pPr>
      <w:r>
        <w:rPr>
          <w:bCs/>
          <w:sz w:val="28"/>
          <w:szCs w:val="28"/>
        </w:rPr>
        <w:t>Задание</w:t>
      </w:r>
      <w:r w:rsidRPr="006157FC">
        <w:rPr>
          <w:bCs/>
          <w:sz w:val="28"/>
          <w:szCs w:val="28"/>
        </w:rPr>
        <w:t>:</w:t>
      </w:r>
    </w:p>
    <w:p w14:paraId="13672715" w14:textId="77777777" w:rsidR="00FD5CCD" w:rsidRDefault="0052176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Разработать программу обработки </w:t>
      </w:r>
      <w:r>
        <w:rPr>
          <w:bCs/>
          <w:sz w:val="28"/>
          <w:szCs w:val="28"/>
        </w:rPr>
        <w:t>символьной информации, реализующую функции:</w:t>
      </w:r>
    </w:p>
    <w:p w14:paraId="7752FA70" w14:textId="77777777" w:rsidR="00FD5CCD" w:rsidRDefault="0052176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инициализация (вывод титульной таблички с указанием вида преобразования и автора программы) - на ЯВУ;</w:t>
      </w:r>
    </w:p>
    <w:p w14:paraId="455E822A" w14:textId="77777777" w:rsidR="00FD5CCD" w:rsidRDefault="0052176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ввода строки символов, длиной не более </w:t>
      </w:r>
      <w:proofErr w:type="spellStart"/>
      <w:r>
        <w:rPr>
          <w:bCs/>
          <w:sz w:val="28"/>
          <w:szCs w:val="28"/>
        </w:rPr>
        <w:t>Nmax</w:t>
      </w:r>
      <w:proofErr w:type="spellEnd"/>
      <w:r>
        <w:rPr>
          <w:bCs/>
          <w:sz w:val="28"/>
          <w:szCs w:val="28"/>
        </w:rPr>
        <w:t xml:space="preserve"> (&lt;=80), с клавиатуры в заданную область памяти - на ЯВУ; если</w:t>
      </w:r>
      <w:r>
        <w:rPr>
          <w:bCs/>
          <w:sz w:val="28"/>
          <w:szCs w:val="28"/>
        </w:rPr>
        <w:t xml:space="preserve"> длина строки превышает </w:t>
      </w:r>
      <w:proofErr w:type="spellStart"/>
      <w:r>
        <w:rPr>
          <w:bCs/>
          <w:sz w:val="28"/>
          <w:szCs w:val="28"/>
        </w:rPr>
        <w:t>Nmax</w:t>
      </w:r>
      <w:proofErr w:type="spellEnd"/>
      <w:r>
        <w:rPr>
          <w:bCs/>
          <w:sz w:val="28"/>
          <w:szCs w:val="28"/>
        </w:rPr>
        <w:t>, остальные символы следует игнорировать;</w:t>
      </w:r>
    </w:p>
    <w:p w14:paraId="55B45940" w14:textId="77777777" w:rsidR="00FD5CCD" w:rsidRDefault="0052176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выполнение заданного в таблице 5 преобразования исходной строки с записью результата в выходную строку - на Ассемблере;</w:t>
      </w:r>
    </w:p>
    <w:p w14:paraId="02D0DDD8" w14:textId="77777777" w:rsidR="00FD5CCD" w:rsidRDefault="0052176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вывода результирующей строки символов на экран и ее запись в ф</w:t>
      </w:r>
      <w:r>
        <w:rPr>
          <w:bCs/>
          <w:sz w:val="28"/>
          <w:szCs w:val="28"/>
        </w:rPr>
        <w:t>айл - на ЯВУ.</w:t>
      </w:r>
    </w:p>
    <w:p w14:paraId="21DB6908" w14:textId="77777777" w:rsidR="00FD5CCD" w:rsidRDefault="0052176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Ассемблерную часть программы включить в программу </w:t>
      </w:r>
      <w:proofErr w:type="spellStart"/>
      <w:r>
        <w:rPr>
          <w:bCs/>
          <w:sz w:val="28"/>
          <w:szCs w:val="28"/>
        </w:rPr>
        <w:t>нa</w:t>
      </w:r>
      <w:proofErr w:type="spellEnd"/>
      <w:r>
        <w:rPr>
          <w:bCs/>
          <w:sz w:val="28"/>
          <w:szCs w:val="28"/>
        </w:rPr>
        <w:t xml:space="preserve"> ЯВУ по принципу встраивания (</w:t>
      </w:r>
      <w:proofErr w:type="spellStart"/>
      <w:r>
        <w:rPr>
          <w:bCs/>
          <w:sz w:val="28"/>
          <w:szCs w:val="28"/>
        </w:rPr>
        <w:t>in-line</w:t>
      </w:r>
      <w:proofErr w:type="spellEnd"/>
      <w:r>
        <w:rPr>
          <w:bCs/>
          <w:sz w:val="28"/>
          <w:szCs w:val="28"/>
        </w:rPr>
        <w:t>)</w:t>
      </w:r>
    </w:p>
    <w:p w14:paraId="79592F46" w14:textId="77777777" w:rsidR="00FD5CCD" w:rsidRDefault="00FD5CCD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D777954" w14:textId="6EA64314" w:rsidR="00FD5CCD" w:rsidRDefault="0052176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 w:rsidR="006157FC">
        <w:rPr>
          <w:b/>
          <w:bCs/>
          <w:sz w:val="28"/>
          <w:szCs w:val="28"/>
        </w:rPr>
        <w:t>17</w:t>
      </w:r>
    </w:p>
    <w:p w14:paraId="29D01226" w14:textId="1A109FFA" w:rsidR="00FD5CCD" w:rsidRDefault="006157FC" w:rsidP="006157FC">
      <w:pPr>
        <w:shd w:val="clear" w:color="auto" w:fill="FFFFFF"/>
        <w:suppressAutoHyphens w:val="0"/>
        <w:spacing w:before="100" w:after="100" w:line="360" w:lineRule="auto"/>
        <w:ind w:firstLine="851"/>
        <w:textAlignment w:val="auto"/>
      </w:pPr>
      <w:r w:rsidRPr="006157FC">
        <w:rPr>
          <w:bCs/>
          <w:sz w:val="28"/>
          <w:szCs w:val="28"/>
        </w:rPr>
        <w:t>Преобразование введенных во входной строке латинских букв в русские в соответствие с правилами транслитерации, остальные символы входной строки передаются в выходную строку непосредственно.</w:t>
      </w:r>
    </w:p>
    <w:p w14:paraId="2E550F93" w14:textId="77777777" w:rsidR="00FD5CCD" w:rsidRDefault="0052176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14:paraId="10435718" w14:textId="3C939F45" w:rsidR="00FD5CCD" w:rsidRDefault="0052176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Происходит инициализация массивов для ввода и вывода на языке С++, в дальнейшем идет ассемблерная вставка _</w:t>
      </w:r>
      <w:proofErr w:type="spellStart"/>
      <w:r>
        <w:rPr>
          <w:bCs/>
          <w:sz w:val="28"/>
          <w:szCs w:val="28"/>
          <w:lang w:val="en-US"/>
        </w:rPr>
        <w:t>asm</w:t>
      </w:r>
      <w:proofErr w:type="spellEnd"/>
      <w:r w:rsidRPr="006157FC">
        <w:rPr>
          <w:bCs/>
          <w:sz w:val="28"/>
          <w:szCs w:val="28"/>
        </w:rPr>
        <w:t>.</w:t>
      </w:r>
    </w:p>
    <w:p w14:paraId="3F43FD12" w14:textId="13A44CA3" w:rsidR="006157FC" w:rsidRDefault="006157FC" w:rsidP="006157F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ассемблерной вставке мы инициализируем регистры </w:t>
      </w:r>
      <w:proofErr w:type="spellStart"/>
      <w:r>
        <w:rPr>
          <w:bCs/>
          <w:sz w:val="28"/>
          <w:szCs w:val="28"/>
          <w:lang w:val="en-US"/>
        </w:rPr>
        <w:t>si</w:t>
      </w:r>
      <w:proofErr w:type="spellEnd"/>
      <w:r w:rsidRPr="006157F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di</w:t>
      </w:r>
      <w:r>
        <w:rPr>
          <w:bCs/>
          <w:sz w:val="28"/>
          <w:szCs w:val="28"/>
        </w:rPr>
        <w:t xml:space="preserve"> так, чтобы они отвечали за строки ввода и вывода. Дальше, мы считываем символ из строки с помощью команды </w:t>
      </w:r>
      <w:proofErr w:type="spellStart"/>
      <w:r>
        <w:rPr>
          <w:bCs/>
          <w:sz w:val="28"/>
          <w:szCs w:val="28"/>
          <w:lang w:val="en-US"/>
        </w:rPr>
        <w:t>lodsb</w:t>
      </w:r>
      <w:proofErr w:type="spellEnd"/>
      <w:r>
        <w:rPr>
          <w:bCs/>
          <w:sz w:val="28"/>
          <w:szCs w:val="28"/>
        </w:rPr>
        <w:t xml:space="preserve">, а затем проверяем, какой этот символ, и печатаем </w:t>
      </w:r>
      <w:proofErr w:type="spellStart"/>
      <w:r>
        <w:rPr>
          <w:bCs/>
          <w:sz w:val="28"/>
          <w:szCs w:val="28"/>
        </w:rPr>
        <w:lastRenderedPageBreak/>
        <w:t>транслитный</w:t>
      </w:r>
      <w:proofErr w:type="spellEnd"/>
      <w:r>
        <w:rPr>
          <w:bCs/>
          <w:sz w:val="28"/>
          <w:szCs w:val="28"/>
        </w:rPr>
        <w:t xml:space="preserve"> ему символ с помощью команды </w:t>
      </w:r>
      <w:proofErr w:type="spellStart"/>
      <w:r>
        <w:rPr>
          <w:bCs/>
          <w:sz w:val="28"/>
          <w:szCs w:val="28"/>
          <w:lang w:val="en-US"/>
        </w:rPr>
        <w:t>stosb</w:t>
      </w:r>
      <w:proofErr w:type="spellEnd"/>
      <w:r>
        <w:rPr>
          <w:bCs/>
          <w:sz w:val="28"/>
          <w:szCs w:val="28"/>
        </w:rPr>
        <w:t xml:space="preserve"> (при вводе некоторых строк, например: </w:t>
      </w:r>
      <w:proofErr w:type="spellStart"/>
      <w:r>
        <w:rPr>
          <w:bCs/>
          <w:sz w:val="28"/>
          <w:szCs w:val="28"/>
          <w:lang w:val="en-US"/>
        </w:rPr>
        <w:t>ch</w:t>
      </w:r>
      <w:proofErr w:type="spellEnd"/>
      <w:r w:rsidRPr="006157FC"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zh</w:t>
      </w:r>
      <w:proofErr w:type="spellEnd"/>
      <w:r w:rsidRPr="006157FC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sch</w:t>
      </w:r>
      <w:r w:rsidRPr="006157FC"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sh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ya</w:t>
      </w:r>
      <w:proofErr w:type="spellEnd"/>
      <w:r w:rsidRPr="006157FC"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yu</w:t>
      </w:r>
      <w:proofErr w:type="spellEnd"/>
      <w:r w:rsidRPr="006157FC"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yo</w:t>
      </w:r>
      <w:proofErr w:type="spellEnd"/>
      <w:r>
        <w:rPr>
          <w:bCs/>
          <w:sz w:val="28"/>
          <w:szCs w:val="28"/>
        </w:rPr>
        <w:t xml:space="preserve"> – будут выводится в новую строку ч, ж, щ, ш, я, ю, ё)</w:t>
      </w:r>
    </w:p>
    <w:p w14:paraId="2796A995" w14:textId="29093909" w:rsidR="006157FC" w:rsidRPr="006157FC" w:rsidRDefault="006157FC" w:rsidP="006157F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После печати мы заново считываем символ из входной строки и повторяем все действия.</w:t>
      </w:r>
    </w:p>
    <w:p w14:paraId="2052E126" w14:textId="49BBB13E" w:rsidR="00FD5CCD" w:rsidRPr="006157FC" w:rsidRDefault="00521762" w:rsidP="006157F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завершении программа выводит на экран обработанную строку.</w:t>
      </w:r>
    </w:p>
    <w:p w14:paraId="269424AE" w14:textId="77777777" w:rsidR="00FD5CCD" w:rsidRDefault="00521762">
      <w:pPr>
        <w:spacing w:line="360" w:lineRule="auto"/>
        <w:ind w:firstLine="709"/>
        <w:jc w:val="both"/>
      </w:pPr>
      <w:r w:rsidRPr="006157F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Тестирование</w:t>
      </w:r>
      <w:r>
        <w:rPr>
          <w:b/>
          <w:sz w:val="28"/>
          <w:szCs w:val="28"/>
          <w:lang w:val="en-US"/>
        </w:rPr>
        <w:t>.</w:t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  <w:gridCol w:w="4120"/>
        <w:gridCol w:w="4804"/>
      </w:tblGrid>
      <w:tr w:rsidR="00FD5CCD" w14:paraId="3A2A2F4A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F1B1" w14:textId="77777777" w:rsidR="00FD5CCD" w:rsidRDefault="00521762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7DBE8" w14:textId="77777777" w:rsidR="00FD5CCD" w:rsidRDefault="0052176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C2D7E" w14:textId="77777777" w:rsidR="00FD5CCD" w:rsidRDefault="0052176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FD5CCD" w14:paraId="5CC8AD1B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4EEAA" w14:textId="77777777" w:rsidR="00FD5CCD" w:rsidRDefault="00521762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4E638" w14:textId="2BA970B3" w:rsidR="00FD5CCD" w:rsidRDefault="006157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157FC">
              <w:rPr>
                <w:sz w:val="28"/>
                <w:szCs w:val="28"/>
              </w:rPr>
              <w:t>zhaba</w:t>
            </w:r>
            <w:proofErr w:type="spellEnd"/>
            <w:r w:rsidRPr="006157FC">
              <w:rPr>
                <w:sz w:val="28"/>
                <w:szCs w:val="28"/>
              </w:rPr>
              <w:t xml:space="preserve"> </w:t>
            </w:r>
            <w:proofErr w:type="spellStart"/>
            <w:r w:rsidRPr="006157FC">
              <w:rPr>
                <w:sz w:val="28"/>
                <w:szCs w:val="28"/>
              </w:rPr>
              <w:t>dushit</w:t>
            </w:r>
            <w:proofErr w:type="spellEnd"/>
            <w:r w:rsidRPr="006157FC">
              <w:rPr>
                <w:sz w:val="28"/>
                <w:szCs w:val="28"/>
              </w:rPr>
              <w:t xml:space="preserve"> </w:t>
            </w:r>
            <w:proofErr w:type="spellStart"/>
            <w:r w:rsidRPr="006157FC">
              <w:rPr>
                <w:sz w:val="28"/>
                <w:szCs w:val="28"/>
              </w:rPr>
              <w:t>golovnyak</w:t>
            </w:r>
            <w:proofErr w:type="spellEnd"/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D2ED" w14:textId="43A39F8D" w:rsidR="00FD5CCD" w:rsidRDefault="006157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157FC">
              <w:rPr>
                <w:sz w:val="28"/>
                <w:szCs w:val="28"/>
              </w:rPr>
              <w:t>жаба душит головняк</w:t>
            </w:r>
          </w:p>
        </w:tc>
      </w:tr>
      <w:tr w:rsidR="00FD5CCD" w14:paraId="5B110618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CAF0" w14:textId="77777777" w:rsidR="00FD5CCD" w:rsidRDefault="00521762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722C5" w14:textId="1F0C7C20" w:rsidR="00FD5CCD" w:rsidRDefault="006157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157FC">
              <w:rPr>
                <w:sz w:val="28"/>
                <w:szCs w:val="28"/>
                <w:lang w:val="en-US"/>
              </w:rPr>
              <w:t>cherezva</w:t>
            </w:r>
            <w:proofErr w:type="spellEnd"/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DA147" w14:textId="2FE4E6D5" w:rsidR="00FD5CCD" w:rsidRDefault="006157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157FC">
              <w:rPr>
                <w:sz w:val="28"/>
                <w:szCs w:val="28"/>
                <w:lang w:val="en-US"/>
              </w:rPr>
              <w:t>черезва</w:t>
            </w:r>
            <w:proofErr w:type="spellEnd"/>
          </w:p>
        </w:tc>
      </w:tr>
      <w:tr w:rsidR="00FD5CCD" w14:paraId="1968D27D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3B6BD" w14:textId="77777777" w:rsidR="00FD5CCD" w:rsidRDefault="00521762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63957" w14:textId="4AB81178" w:rsidR="00FD5CCD" w:rsidRDefault="00363F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363F41">
              <w:rPr>
                <w:sz w:val="28"/>
                <w:szCs w:val="28"/>
                <w:lang w:val="en-US"/>
              </w:rPr>
              <w:t>ch</w:t>
            </w:r>
            <w:proofErr w:type="spellEnd"/>
            <w:r w:rsidRPr="00363F4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63F41">
              <w:rPr>
                <w:sz w:val="28"/>
                <w:szCs w:val="28"/>
                <w:lang w:val="en-US"/>
              </w:rPr>
              <w:t>zh</w:t>
            </w:r>
            <w:proofErr w:type="spellEnd"/>
            <w:r w:rsidRPr="00363F4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63F41">
              <w:rPr>
                <w:sz w:val="28"/>
                <w:szCs w:val="28"/>
                <w:lang w:val="en-US"/>
              </w:rPr>
              <w:t>sh</w:t>
            </w:r>
            <w:proofErr w:type="spellEnd"/>
            <w:r w:rsidRPr="00363F41">
              <w:rPr>
                <w:sz w:val="28"/>
                <w:szCs w:val="28"/>
                <w:lang w:val="en-US"/>
              </w:rPr>
              <w:t xml:space="preserve"> sch </w:t>
            </w:r>
            <w:proofErr w:type="spellStart"/>
            <w:r w:rsidRPr="00363F41">
              <w:rPr>
                <w:sz w:val="28"/>
                <w:szCs w:val="28"/>
                <w:lang w:val="en-US"/>
              </w:rPr>
              <w:t>ya</w:t>
            </w:r>
            <w:proofErr w:type="spellEnd"/>
            <w:r w:rsidRPr="00363F4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63F41">
              <w:rPr>
                <w:sz w:val="28"/>
                <w:szCs w:val="28"/>
                <w:lang w:val="en-US"/>
              </w:rPr>
              <w:t>yo</w:t>
            </w:r>
            <w:proofErr w:type="spellEnd"/>
            <w:r w:rsidRPr="00363F4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63F41">
              <w:rPr>
                <w:sz w:val="28"/>
                <w:szCs w:val="28"/>
                <w:lang w:val="en-US"/>
              </w:rPr>
              <w:t>yu</w:t>
            </w:r>
            <w:proofErr w:type="spellEnd"/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29FCB" w14:textId="1283032F" w:rsidR="00FD5CCD" w:rsidRDefault="00363F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63F41">
              <w:rPr>
                <w:sz w:val="28"/>
                <w:szCs w:val="28"/>
              </w:rPr>
              <w:t>ч ж ш щ я ё ю</w:t>
            </w:r>
          </w:p>
        </w:tc>
      </w:tr>
      <w:tr w:rsidR="00FD5CCD" w14:paraId="5DA942BE" w14:textId="77777777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FD189" w14:textId="77777777" w:rsidR="00FD5CCD" w:rsidRDefault="00521762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66397" w14:textId="22EC5E03" w:rsidR="00FD5CCD" w:rsidRDefault="00363F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363F41">
              <w:rPr>
                <w:sz w:val="28"/>
                <w:szCs w:val="28"/>
                <w:lang w:val="en-US"/>
              </w:rPr>
              <w:t>chervyachok</w:t>
            </w:r>
            <w:proofErr w:type="spellEnd"/>
            <w:r w:rsidRPr="00363F4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63F41">
              <w:rPr>
                <w:sz w:val="28"/>
                <w:szCs w:val="28"/>
                <w:lang w:val="en-US"/>
              </w:rPr>
              <w:t>dzhimm</w:t>
            </w:r>
            <w:proofErr w:type="spellEnd"/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6422" w14:textId="59B4EE5C" w:rsidR="00FD5CCD" w:rsidRDefault="00363F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63F41">
              <w:rPr>
                <w:sz w:val="28"/>
                <w:szCs w:val="28"/>
              </w:rPr>
              <w:t xml:space="preserve">червячок </w:t>
            </w:r>
            <w:proofErr w:type="spellStart"/>
            <w:r w:rsidRPr="00363F41">
              <w:rPr>
                <w:sz w:val="28"/>
                <w:szCs w:val="28"/>
              </w:rPr>
              <w:t>джимм</w:t>
            </w:r>
            <w:proofErr w:type="spellEnd"/>
          </w:p>
        </w:tc>
      </w:tr>
    </w:tbl>
    <w:p w14:paraId="41725D6C" w14:textId="77777777" w:rsidR="00FD5CCD" w:rsidRDefault="00FD5CCD">
      <w:pPr>
        <w:spacing w:line="360" w:lineRule="auto"/>
        <w:ind w:firstLine="709"/>
        <w:jc w:val="both"/>
        <w:rPr>
          <w:b/>
          <w:lang w:val="en-US"/>
        </w:rPr>
      </w:pPr>
    </w:p>
    <w:p w14:paraId="5B76CF60" w14:textId="77777777" w:rsidR="00FD5CCD" w:rsidRDefault="00521762">
      <w:pPr>
        <w:spacing w:line="360" w:lineRule="auto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</w:t>
      </w:r>
    </w:p>
    <w:p w14:paraId="77FE793A" w14:textId="77777777" w:rsidR="00FD5CCD" w:rsidRDefault="00521762">
      <w:pPr>
        <w:spacing w:line="360" w:lineRule="auto"/>
        <w:jc w:val="both"/>
      </w:pPr>
      <w:r>
        <w:rPr>
          <w:b/>
          <w:sz w:val="28"/>
          <w:szCs w:val="28"/>
        </w:rPr>
        <w:tab/>
        <w:t>Выводы</w:t>
      </w:r>
      <w:r>
        <w:rPr>
          <w:b/>
          <w:sz w:val="28"/>
          <w:szCs w:val="28"/>
          <w:lang w:val="en-US"/>
        </w:rPr>
        <w:t>.</w:t>
      </w:r>
    </w:p>
    <w:p w14:paraId="287445BA" w14:textId="39DF60B5" w:rsidR="00FD5CCD" w:rsidRDefault="00521762" w:rsidP="00363F41">
      <w:pPr>
        <w:spacing w:line="360" w:lineRule="auto"/>
        <w:jc w:val="both"/>
      </w:pPr>
      <w:r>
        <w:rPr>
          <w:bCs/>
          <w:color w:val="000000"/>
          <w:sz w:val="28"/>
          <w:szCs w:val="28"/>
        </w:rPr>
        <w:tab/>
      </w:r>
      <w:r w:rsidR="00363F41" w:rsidRPr="00363F41">
        <w:rPr>
          <w:bCs/>
          <w:color w:val="000000"/>
          <w:sz w:val="28"/>
          <w:szCs w:val="28"/>
        </w:rPr>
        <w:t>В результате выполнения лабораторной работы была изучена обработка символьной информации с использованием строковых команд.</w:t>
      </w:r>
    </w:p>
    <w:p w14:paraId="0FA3B0A3" w14:textId="77777777" w:rsidR="00FD5CCD" w:rsidRDefault="00521762">
      <w:pPr>
        <w:pageBreakBefore/>
        <w:spacing w:line="360" w:lineRule="auto"/>
        <w:jc w:val="center"/>
      </w:pPr>
      <w:r>
        <w:rPr>
          <w:b/>
          <w:bCs/>
          <w:color w:val="000000"/>
          <w:sz w:val="28"/>
          <w:szCs w:val="28"/>
        </w:rPr>
        <w:lastRenderedPageBreak/>
        <w:t>П</w:t>
      </w:r>
      <w:r>
        <w:rPr>
          <w:b/>
          <w:bCs/>
          <w:color w:val="000000"/>
          <w:sz w:val="28"/>
          <w:szCs w:val="28"/>
        </w:rPr>
        <w:t>РИЛОЖЕНИЕ А</w:t>
      </w:r>
    </w:p>
    <w:p w14:paraId="15BC1C4F" w14:textId="77777777" w:rsidR="00FD5CCD" w:rsidRDefault="00521762">
      <w:pPr>
        <w:spacing w:line="360" w:lineRule="auto"/>
        <w:jc w:val="center"/>
      </w:pPr>
      <w:r>
        <w:rPr>
          <w:b/>
          <w:bCs/>
          <w:color w:val="000000"/>
          <w:sz w:val="28"/>
          <w:szCs w:val="28"/>
        </w:rPr>
        <w:t>ИСХОДНЫЙ КОД ПРОГРАММЫ</w:t>
      </w:r>
    </w:p>
    <w:p w14:paraId="6C96B3ED" w14:textId="77777777" w:rsidR="00FD5CCD" w:rsidRDefault="00FD5CCD">
      <w:pPr>
        <w:spacing w:line="360" w:lineRule="auto"/>
        <w:jc w:val="center"/>
      </w:pPr>
    </w:p>
    <w:p w14:paraId="6C8171E6" w14:textId="77777777" w:rsidR="00FD5CCD" w:rsidRDefault="00FD5CCD">
      <w:pPr>
        <w:spacing w:line="360" w:lineRule="auto"/>
        <w:jc w:val="center"/>
      </w:pPr>
    </w:p>
    <w:p w14:paraId="2DF24DEB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&lt;iostream&gt;</w:t>
      </w:r>
    </w:p>
    <w:p w14:paraId="43A3E9B1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&lt;stdio.h&gt;</w:t>
      </w:r>
    </w:p>
    <w:p w14:paraId="0249036C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&lt;windows.h&gt;</w:t>
      </w:r>
    </w:p>
    <w:p w14:paraId="4614EAB9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808080"/>
          <w:sz w:val="19"/>
          <w:szCs w:val="19"/>
          <w:lang w:val="en-US"/>
        </w:rPr>
        <w:t>#define</w:t>
      </w: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363F41">
        <w:rPr>
          <w:rFonts w:ascii="Consolas" w:eastAsia="Calibri" w:hAnsi="Consolas" w:cs="Consolas"/>
          <w:color w:val="6F008A"/>
          <w:sz w:val="19"/>
          <w:szCs w:val="19"/>
          <w:lang w:val="en-US"/>
        </w:rPr>
        <w:t>N</w:t>
      </w: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80</w:t>
      </w:r>
    </w:p>
    <w:p w14:paraId="2B7DA6A8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363F41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std;</w:t>
      </w:r>
    </w:p>
    <w:p w14:paraId="0E6F57A5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0821BE6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14:paraId="7A7520EA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A7CB374" w14:textId="77777777" w:rsid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chcp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 xml:space="preserve"> 1251 &gt;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nul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1CFD727D" w14:textId="77777777" w:rsid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Лабораторная работа номер 4, вариант 17\n"</w:t>
      </w:r>
    </w:p>
    <w:p w14:paraId="421DD6F0" w14:textId="77777777" w:rsid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alibri" w:hAnsi="Consolas" w:cs="Consolas"/>
          <w:color w:val="A31515"/>
          <w:sz w:val="19"/>
          <w:szCs w:val="19"/>
        </w:rPr>
        <w:t>"Преобразование введенных во входной строке латинских букв в русские в соответствие\n"</w:t>
      </w:r>
    </w:p>
    <w:p w14:paraId="0DCB9181" w14:textId="77777777" w:rsid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alibri" w:hAnsi="Consolas" w:cs="Consolas"/>
          <w:color w:val="A31515"/>
          <w:sz w:val="19"/>
          <w:szCs w:val="19"/>
        </w:rPr>
        <w:t>"с правилами транслитерации, остальные символы входной строки передаются в выходную\n"</w:t>
      </w:r>
    </w:p>
    <w:p w14:paraId="5599ACF2" w14:textId="77777777" w:rsid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alibri" w:hAnsi="Consolas" w:cs="Consolas"/>
          <w:color w:val="A31515"/>
          <w:sz w:val="19"/>
          <w:szCs w:val="19"/>
        </w:rPr>
        <w:t>"строку непосредственно. 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038CAAC4" w14:textId="77777777" w:rsid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alibri" w:hAnsi="Consolas" w:cs="Consolas"/>
          <w:color w:val="A31515"/>
          <w:sz w:val="19"/>
          <w:szCs w:val="19"/>
        </w:rPr>
        <w:t>"Выполнил Рыжих Р.В. группа 9382\n"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467FD56E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r w:rsidRPr="00363F41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input[</w:t>
      </w:r>
      <w:r w:rsidRPr="00363F41">
        <w:rPr>
          <w:rFonts w:ascii="Consolas" w:eastAsia="Calibri" w:hAnsi="Consolas" w:cs="Consolas"/>
          <w:color w:val="6F008A"/>
          <w:sz w:val="19"/>
          <w:szCs w:val="19"/>
          <w:lang w:val="en-US"/>
        </w:rPr>
        <w:t>N</w:t>
      </w: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>+1];</w:t>
      </w:r>
    </w:p>
    <w:p w14:paraId="312BA797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>cin.getline</w:t>
      </w:r>
      <w:proofErr w:type="gramEnd"/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(input, </w:t>
      </w:r>
      <w:r w:rsidRPr="00363F41">
        <w:rPr>
          <w:rFonts w:ascii="Consolas" w:eastAsia="Calibri" w:hAnsi="Consolas" w:cs="Consolas"/>
          <w:color w:val="6F008A"/>
          <w:sz w:val="19"/>
          <w:szCs w:val="19"/>
          <w:lang w:val="en-US"/>
        </w:rPr>
        <w:t>N</w:t>
      </w: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>+1);</w:t>
      </w:r>
    </w:p>
    <w:p w14:paraId="72C92265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r w:rsidRPr="00363F41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output[</w:t>
      </w:r>
      <w:r w:rsidRPr="00363F41">
        <w:rPr>
          <w:rFonts w:ascii="Consolas" w:eastAsia="Calibri" w:hAnsi="Consolas" w:cs="Consolas"/>
          <w:color w:val="6F008A"/>
          <w:sz w:val="19"/>
          <w:szCs w:val="19"/>
          <w:lang w:val="en-US"/>
        </w:rPr>
        <w:t>N</w:t>
      </w: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+1] =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9397507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r w:rsidRPr="00363F41">
        <w:rPr>
          <w:rFonts w:ascii="Consolas" w:eastAsia="Calibri" w:hAnsi="Consolas" w:cs="Consolas"/>
          <w:color w:val="0000FF"/>
          <w:sz w:val="19"/>
          <w:szCs w:val="19"/>
          <w:lang w:val="en-US"/>
        </w:rPr>
        <w:t>_asm</w:t>
      </w: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14:paraId="1C4B5C98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lea si, input</w:t>
      </w:r>
    </w:p>
    <w:p w14:paraId="122BFEE6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lea di, output</w:t>
      </w:r>
    </w:p>
    <w:p w14:paraId="3CDE8290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cld</w:t>
      </w:r>
    </w:p>
    <w:p w14:paraId="3F43B351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replacer:</w:t>
      </w:r>
    </w:p>
    <w:p w14:paraId="2342FE93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lodsb</w:t>
      </w:r>
    </w:p>
    <w:p w14:paraId="5C2D0034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replacer_1:</w:t>
      </w:r>
    </w:p>
    <w:p w14:paraId="456DAA93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cmp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'a'</w:t>
      </w: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="Calibri" w:hAnsi="Consolas" w:cs="Consolas"/>
          <w:color w:val="000000"/>
          <w:sz w:val="19"/>
          <w:szCs w:val="19"/>
        </w:rPr>
        <w:t>Если</w:t>
      </w: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a </w:t>
      </w:r>
      <w:r>
        <w:rPr>
          <w:rFonts w:ascii="Consolas" w:eastAsia="Calibri" w:hAnsi="Consolas" w:cs="Consolas"/>
          <w:color w:val="000000"/>
          <w:sz w:val="19"/>
          <w:szCs w:val="19"/>
        </w:rPr>
        <w:t>не</w:t>
      </w: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буква</w:t>
      </w:r>
    </w:p>
    <w:p w14:paraId="1B35A185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jl WriteSymbol;</w:t>
      </w:r>
    </w:p>
    <w:p w14:paraId="7382362B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564FB11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cmp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'z'</w:t>
      </w: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="Calibri" w:hAnsi="Consolas" w:cs="Consolas"/>
          <w:color w:val="000000"/>
          <w:sz w:val="19"/>
          <w:szCs w:val="19"/>
        </w:rPr>
        <w:t>Если</w:t>
      </w: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&gt; z </w:t>
      </w:r>
      <w:r>
        <w:rPr>
          <w:rFonts w:ascii="Consolas" w:eastAsia="Calibri" w:hAnsi="Consolas" w:cs="Consolas"/>
          <w:color w:val="000000"/>
          <w:sz w:val="19"/>
          <w:szCs w:val="19"/>
        </w:rPr>
        <w:t>не</w:t>
      </w: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буква</w:t>
      </w:r>
    </w:p>
    <w:p w14:paraId="6E00A74B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jg WriteSymbol;</w:t>
      </w:r>
    </w:p>
    <w:p w14:paraId="2A1EEC92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F666E7C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cmp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'a'</w:t>
      </w:r>
    </w:p>
    <w:p w14:paraId="17A975E6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je replace_a</w:t>
      </w:r>
    </w:p>
    <w:p w14:paraId="5B1CACEE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622FF06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cmp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'b'</w:t>
      </w:r>
    </w:p>
    <w:p w14:paraId="379E7DD8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je replace_b</w:t>
      </w:r>
    </w:p>
    <w:p w14:paraId="564E9A43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080F188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cmp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'c'</w:t>
      </w:r>
    </w:p>
    <w:p w14:paraId="0DBEA52F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je replace_c</w:t>
      </w:r>
    </w:p>
    <w:p w14:paraId="65D3A715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3BDB483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cmp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'd'</w:t>
      </w:r>
    </w:p>
    <w:p w14:paraId="1FC2BDF0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je replace_d</w:t>
      </w:r>
    </w:p>
    <w:p w14:paraId="0CFD6A72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0E94B1D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cmp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'e'</w:t>
      </w:r>
    </w:p>
    <w:p w14:paraId="40F37E1D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je replace_e</w:t>
      </w:r>
    </w:p>
    <w:p w14:paraId="5839EBA3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4111A288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cmp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'f'</w:t>
      </w:r>
    </w:p>
    <w:p w14:paraId="5C951ED6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je replace_f</w:t>
      </w:r>
    </w:p>
    <w:p w14:paraId="5FCCD301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4FC7B058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cmp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'g'</w:t>
      </w:r>
    </w:p>
    <w:p w14:paraId="3AC4F7C9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je replace_g</w:t>
      </w:r>
    </w:p>
    <w:p w14:paraId="3162AF5D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1EE585B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cmp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'h'</w:t>
      </w:r>
    </w:p>
    <w:p w14:paraId="1FC05F2C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je replace_h</w:t>
      </w:r>
    </w:p>
    <w:p w14:paraId="320FD2BB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4142F2B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cmp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'i'</w:t>
      </w:r>
    </w:p>
    <w:p w14:paraId="3562594B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 xml:space="preserve">                je replace_i</w:t>
      </w:r>
    </w:p>
    <w:p w14:paraId="19084F77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EDD4B10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cmp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'j'</w:t>
      </w:r>
    </w:p>
    <w:p w14:paraId="3A95A5EA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je replace_j</w:t>
      </w:r>
    </w:p>
    <w:p w14:paraId="1A0ADAA7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D72E793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cmp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'k'</w:t>
      </w:r>
    </w:p>
    <w:p w14:paraId="2C2AC101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je replace_k</w:t>
      </w:r>
    </w:p>
    <w:p w14:paraId="7F3B0B97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738A3F5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cmp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'l'</w:t>
      </w:r>
    </w:p>
    <w:p w14:paraId="72F6AA78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je replace_l</w:t>
      </w:r>
    </w:p>
    <w:p w14:paraId="7BF6ADD5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4177C87A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cmp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'm'</w:t>
      </w:r>
    </w:p>
    <w:p w14:paraId="2B52D327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je replace_m</w:t>
      </w:r>
    </w:p>
    <w:p w14:paraId="237B490D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4BAE2EF2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cmp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'n'</w:t>
      </w:r>
    </w:p>
    <w:p w14:paraId="744BCEBB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je replace_n</w:t>
      </w:r>
    </w:p>
    <w:p w14:paraId="1B46CD74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64495D0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cmp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'o'</w:t>
      </w:r>
    </w:p>
    <w:p w14:paraId="103408A9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je replace_o</w:t>
      </w:r>
    </w:p>
    <w:p w14:paraId="373CE26F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5C78827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cmp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'p'</w:t>
      </w:r>
    </w:p>
    <w:p w14:paraId="42BF131D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je replace_p</w:t>
      </w:r>
    </w:p>
    <w:p w14:paraId="374D1C4C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4436481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cmp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'q'</w:t>
      </w:r>
    </w:p>
    <w:p w14:paraId="48737AFC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je replace_q</w:t>
      </w:r>
    </w:p>
    <w:p w14:paraId="1141F263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9FC7577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cmp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'r'</w:t>
      </w:r>
    </w:p>
    <w:p w14:paraId="5533243B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je replace_r</w:t>
      </w:r>
    </w:p>
    <w:p w14:paraId="2601C8A5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D7B3A49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cmp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's'</w:t>
      </w:r>
    </w:p>
    <w:p w14:paraId="6B77BBEA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je replace_s</w:t>
      </w:r>
    </w:p>
    <w:p w14:paraId="6B70DF17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42B6286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cmp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't'</w:t>
      </w:r>
    </w:p>
    <w:p w14:paraId="6F6FA18B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je replace_t</w:t>
      </w:r>
    </w:p>
    <w:p w14:paraId="28953CCC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04A15C9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cmp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'u'</w:t>
      </w:r>
    </w:p>
    <w:p w14:paraId="353271EC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je replace_u</w:t>
      </w:r>
    </w:p>
    <w:p w14:paraId="6B494386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4B05D45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cmp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'v'</w:t>
      </w:r>
    </w:p>
    <w:p w14:paraId="2CF707FE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je replace_v</w:t>
      </w:r>
    </w:p>
    <w:p w14:paraId="1BFA72B8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20FAF58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cmp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'w'</w:t>
      </w:r>
    </w:p>
    <w:p w14:paraId="5EC6AD24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je replace_w</w:t>
      </w:r>
    </w:p>
    <w:p w14:paraId="06ED26C2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2F48A70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cmp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'x'</w:t>
      </w:r>
    </w:p>
    <w:p w14:paraId="0A6FB9BE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je replace_x</w:t>
      </w:r>
    </w:p>
    <w:p w14:paraId="7B355356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47CAF59D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cmp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'y'</w:t>
      </w:r>
    </w:p>
    <w:p w14:paraId="503D6D1D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je replace_y</w:t>
      </w:r>
    </w:p>
    <w:p w14:paraId="5F8FCCA5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AAAD15A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cmp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'z'</w:t>
      </w:r>
    </w:p>
    <w:p w14:paraId="762E2363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je replace_z</w:t>
      </w:r>
    </w:p>
    <w:p w14:paraId="631087EC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C3B456D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jmp WriteSymbol</w:t>
      </w:r>
    </w:p>
    <w:p w14:paraId="58E30E29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9A31124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replace_a:</w:t>
      </w:r>
    </w:p>
    <w:p w14:paraId="1FD5482E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mov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="Calibri" w:hAnsi="Consolas" w:cs="Consolas"/>
          <w:color w:val="A31515"/>
          <w:sz w:val="19"/>
          <w:szCs w:val="19"/>
        </w:rPr>
        <w:t>а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</w:p>
    <w:p w14:paraId="543EC5BB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stosb</w:t>
      </w:r>
    </w:p>
    <w:p w14:paraId="0734798B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jmp replacer</w:t>
      </w:r>
    </w:p>
    <w:p w14:paraId="03277E79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D2BAB8B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replace_b :</w:t>
      </w:r>
    </w:p>
    <w:p w14:paraId="2F60C732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mov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="Calibri" w:hAnsi="Consolas" w:cs="Consolas"/>
          <w:color w:val="A31515"/>
          <w:sz w:val="19"/>
          <w:szCs w:val="19"/>
        </w:rPr>
        <w:t>б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</w:p>
    <w:p w14:paraId="2EC68F86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stosb</w:t>
      </w:r>
    </w:p>
    <w:p w14:paraId="127CD0AA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jmp replacer</w:t>
      </w:r>
    </w:p>
    <w:p w14:paraId="595DBA16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BB8BDE6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 xml:space="preserve">                    replace_c :</w:t>
      </w:r>
    </w:p>
    <w:p w14:paraId="795A0D92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lodsb</w:t>
      </w:r>
    </w:p>
    <w:p w14:paraId="0EC7A556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cmp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'h'</w:t>
      </w:r>
    </w:p>
    <w:p w14:paraId="1C1E7B22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je replace_ch</w:t>
      </w:r>
    </w:p>
    <w:p w14:paraId="5866853E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mov bl, al</w:t>
      </w:r>
    </w:p>
    <w:p w14:paraId="701276B5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mov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="Calibri" w:hAnsi="Consolas" w:cs="Consolas"/>
          <w:color w:val="A31515"/>
          <w:sz w:val="19"/>
          <w:szCs w:val="19"/>
        </w:rPr>
        <w:t>ц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</w:p>
    <w:p w14:paraId="0F610022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stosb</w:t>
      </w:r>
    </w:p>
    <w:p w14:paraId="174ECDEE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mov al, bl</w:t>
      </w:r>
    </w:p>
    <w:p w14:paraId="453ED211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jmp replacer_1</w:t>
      </w:r>
    </w:p>
    <w:p w14:paraId="160DAF45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6099C6C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replace_ch:</w:t>
      </w:r>
    </w:p>
    <w:p w14:paraId="59C2911B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mov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="Calibri" w:hAnsi="Consolas" w:cs="Consolas"/>
          <w:color w:val="A31515"/>
          <w:sz w:val="19"/>
          <w:szCs w:val="19"/>
        </w:rPr>
        <w:t>ч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</w:p>
    <w:p w14:paraId="1845A9A7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stosb</w:t>
      </w:r>
    </w:p>
    <w:p w14:paraId="438A3446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jmp replacer</w:t>
      </w:r>
    </w:p>
    <w:p w14:paraId="28043BA5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4570F717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replace_d :</w:t>
      </w:r>
    </w:p>
    <w:p w14:paraId="19C41881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mov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="Calibri" w:hAnsi="Consolas" w:cs="Consolas"/>
          <w:color w:val="A31515"/>
          <w:sz w:val="19"/>
          <w:szCs w:val="19"/>
        </w:rPr>
        <w:t>д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</w:p>
    <w:p w14:paraId="12ECDCF7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stosb</w:t>
      </w:r>
    </w:p>
    <w:p w14:paraId="23E5A9E0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jmp replacer</w:t>
      </w:r>
    </w:p>
    <w:p w14:paraId="3CB2CE6B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2A5A2C2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replace_e :</w:t>
      </w:r>
    </w:p>
    <w:p w14:paraId="1761B5AF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mov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="Calibri" w:hAnsi="Consolas" w:cs="Consolas"/>
          <w:color w:val="A31515"/>
          <w:sz w:val="19"/>
          <w:szCs w:val="19"/>
        </w:rPr>
        <w:t>е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</w:p>
    <w:p w14:paraId="1A83BFD0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stosb</w:t>
      </w:r>
    </w:p>
    <w:p w14:paraId="4B623BBE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jmp replacer</w:t>
      </w:r>
    </w:p>
    <w:p w14:paraId="129AD62C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91709E9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replace_f :</w:t>
      </w:r>
    </w:p>
    <w:p w14:paraId="63E404C3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mov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="Calibri" w:hAnsi="Consolas" w:cs="Consolas"/>
          <w:color w:val="A31515"/>
          <w:sz w:val="19"/>
          <w:szCs w:val="19"/>
        </w:rPr>
        <w:t>ф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</w:p>
    <w:p w14:paraId="3D9793DE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stosb</w:t>
      </w:r>
    </w:p>
    <w:p w14:paraId="7B107C1E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jmp replacer</w:t>
      </w:r>
    </w:p>
    <w:p w14:paraId="42768E3F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93BF0C2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replace_g :</w:t>
      </w:r>
    </w:p>
    <w:p w14:paraId="6B903590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mov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="Calibri" w:hAnsi="Consolas" w:cs="Consolas"/>
          <w:color w:val="A31515"/>
          <w:sz w:val="19"/>
          <w:szCs w:val="19"/>
        </w:rPr>
        <w:t>г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</w:p>
    <w:p w14:paraId="1663D585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stosb</w:t>
      </w:r>
    </w:p>
    <w:p w14:paraId="0F02FAB4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jmp replacer</w:t>
      </w:r>
    </w:p>
    <w:p w14:paraId="00588564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F01F111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replace_h :</w:t>
      </w:r>
    </w:p>
    <w:p w14:paraId="688A0BAA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mov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="Calibri" w:hAnsi="Consolas" w:cs="Consolas"/>
          <w:color w:val="A31515"/>
          <w:sz w:val="19"/>
          <w:szCs w:val="19"/>
        </w:rPr>
        <w:t>х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</w:p>
    <w:p w14:paraId="12EE75F7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stosb</w:t>
      </w:r>
    </w:p>
    <w:p w14:paraId="61304C36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jmp replacer</w:t>
      </w:r>
    </w:p>
    <w:p w14:paraId="14E89866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A2B404B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replace_i :</w:t>
      </w:r>
    </w:p>
    <w:p w14:paraId="284E62C7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mov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="Calibri" w:hAnsi="Consolas" w:cs="Consolas"/>
          <w:color w:val="A31515"/>
          <w:sz w:val="19"/>
          <w:szCs w:val="19"/>
        </w:rPr>
        <w:t>и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</w:p>
    <w:p w14:paraId="6230247D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stosb</w:t>
      </w:r>
    </w:p>
    <w:p w14:paraId="6BF4B217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jmp replacer</w:t>
      </w:r>
    </w:p>
    <w:p w14:paraId="2560FEAA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5167F3A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replace_j :</w:t>
      </w:r>
    </w:p>
    <w:p w14:paraId="1B1B81C7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mov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="Calibri" w:hAnsi="Consolas" w:cs="Consolas"/>
          <w:color w:val="A31515"/>
          <w:sz w:val="19"/>
          <w:szCs w:val="19"/>
        </w:rPr>
        <w:t>й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</w:p>
    <w:p w14:paraId="094E817E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stosb</w:t>
      </w:r>
    </w:p>
    <w:p w14:paraId="23CA7C37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jmp replacer</w:t>
      </w:r>
    </w:p>
    <w:p w14:paraId="2A0C21B9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E768495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replace_k :</w:t>
      </w:r>
    </w:p>
    <w:p w14:paraId="13C921D2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mov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="Calibri" w:hAnsi="Consolas" w:cs="Consolas"/>
          <w:color w:val="A31515"/>
          <w:sz w:val="19"/>
          <w:szCs w:val="19"/>
        </w:rPr>
        <w:t>к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</w:p>
    <w:p w14:paraId="26233907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stosb</w:t>
      </w:r>
    </w:p>
    <w:p w14:paraId="304F7CD0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jmp replacer</w:t>
      </w:r>
    </w:p>
    <w:p w14:paraId="74740509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1F2236E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replace_l :</w:t>
      </w:r>
    </w:p>
    <w:p w14:paraId="614601DC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mov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="Calibri" w:hAnsi="Consolas" w:cs="Consolas"/>
          <w:color w:val="A31515"/>
          <w:sz w:val="19"/>
          <w:szCs w:val="19"/>
        </w:rPr>
        <w:t>л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</w:p>
    <w:p w14:paraId="55C23906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stosb</w:t>
      </w:r>
    </w:p>
    <w:p w14:paraId="17128ECC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jmp replacer</w:t>
      </w:r>
    </w:p>
    <w:p w14:paraId="3DFCE600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A106930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replace_m :</w:t>
      </w:r>
    </w:p>
    <w:p w14:paraId="52A03273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mov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="Calibri" w:hAnsi="Consolas" w:cs="Consolas"/>
          <w:color w:val="A31515"/>
          <w:sz w:val="19"/>
          <w:szCs w:val="19"/>
        </w:rPr>
        <w:t>м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</w:p>
    <w:p w14:paraId="66BC41B6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stosb</w:t>
      </w:r>
    </w:p>
    <w:p w14:paraId="5F31DE73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jmp replacer</w:t>
      </w:r>
    </w:p>
    <w:p w14:paraId="172FBADF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D20AF5E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 xml:space="preserve">                    replace_n :</w:t>
      </w:r>
    </w:p>
    <w:p w14:paraId="09F45F07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mov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="Calibri" w:hAnsi="Consolas" w:cs="Consolas"/>
          <w:color w:val="A31515"/>
          <w:sz w:val="19"/>
          <w:szCs w:val="19"/>
        </w:rPr>
        <w:t>н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</w:p>
    <w:p w14:paraId="7EEE33A8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stosb</w:t>
      </w:r>
    </w:p>
    <w:p w14:paraId="1340A301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jmp replacer</w:t>
      </w:r>
    </w:p>
    <w:p w14:paraId="31BA114A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4A361900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replace_o :</w:t>
      </w:r>
    </w:p>
    <w:p w14:paraId="1869FC07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mov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="Calibri" w:hAnsi="Consolas" w:cs="Consolas"/>
          <w:color w:val="A31515"/>
          <w:sz w:val="19"/>
          <w:szCs w:val="19"/>
        </w:rPr>
        <w:t>о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</w:p>
    <w:p w14:paraId="34F66904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stosb</w:t>
      </w:r>
    </w:p>
    <w:p w14:paraId="6C279B70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jmp replacer</w:t>
      </w:r>
    </w:p>
    <w:p w14:paraId="4683017C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ADCDE2C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replace_p :</w:t>
      </w:r>
    </w:p>
    <w:p w14:paraId="7643F594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mov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="Calibri" w:hAnsi="Consolas" w:cs="Consolas"/>
          <w:color w:val="A31515"/>
          <w:sz w:val="19"/>
          <w:szCs w:val="19"/>
        </w:rPr>
        <w:t>п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</w:p>
    <w:p w14:paraId="2831266E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stosb</w:t>
      </w:r>
    </w:p>
    <w:p w14:paraId="009C0096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jmp replacer</w:t>
      </w:r>
    </w:p>
    <w:p w14:paraId="7BCF3DED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8879938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replace_q :</w:t>
      </w:r>
    </w:p>
    <w:p w14:paraId="650DE2EA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mov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="Calibri" w:hAnsi="Consolas" w:cs="Consolas"/>
          <w:color w:val="A31515"/>
          <w:sz w:val="19"/>
          <w:szCs w:val="19"/>
        </w:rPr>
        <w:t>к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</w:p>
    <w:p w14:paraId="60C72896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stosb</w:t>
      </w:r>
    </w:p>
    <w:p w14:paraId="536CECD1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mov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="Calibri" w:hAnsi="Consolas" w:cs="Consolas"/>
          <w:color w:val="A31515"/>
          <w:sz w:val="19"/>
          <w:szCs w:val="19"/>
        </w:rPr>
        <w:t>у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</w:p>
    <w:p w14:paraId="14C5DE1A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stosb</w:t>
      </w:r>
    </w:p>
    <w:p w14:paraId="05E64C90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jmp replacer</w:t>
      </w:r>
    </w:p>
    <w:p w14:paraId="6F13DDDE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8337845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replace_r :</w:t>
      </w:r>
    </w:p>
    <w:p w14:paraId="1999DB31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mov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="Calibri" w:hAnsi="Consolas" w:cs="Consolas"/>
          <w:color w:val="A31515"/>
          <w:sz w:val="19"/>
          <w:szCs w:val="19"/>
        </w:rPr>
        <w:t>р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</w:p>
    <w:p w14:paraId="3E7A9E66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stosb</w:t>
      </w:r>
    </w:p>
    <w:p w14:paraId="011B805B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jmp replacer</w:t>
      </w:r>
    </w:p>
    <w:p w14:paraId="1717D99C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903F225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replace_s :</w:t>
      </w:r>
    </w:p>
    <w:p w14:paraId="776D2475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lodsb</w:t>
      </w:r>
    </w:p>
    <w:p w14:paraId="311C88BD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cmp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'c'</w:t>
      </w:r>
    </w:p>
    <w:p w14:paraId="2EB69001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je replace_sc</w:t>
      </w:r>
    </w:p>
    <w:p w14:paraId="2CBF4BEF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cmp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'h'</w:t>
      </w:r>
    </w:p>
    <w:p w14:paraId="41D0D3EF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je replace_sh</w:t>
      </w:r>
    </w:p>
    <w:p w14:paraId="035F55F0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mov bl, al</w:t>
      </w:r>
    </w:p>
    <w:p w14:paraId="7B70910E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mov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="Calibri" w:hAnsi="Consolas" w:cs="Consolas"/>
          <w:color w:val="A31515"/>
          <w:sz w:val="19"/>
          <w:szCs w:val="19"/>
        </w:rPr>
        <w:t>с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</w:p>
    <w:p w14:paraId="2879C11F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stosb</w:t>
      </w:r>
    </w:p>
    <w:p w14:paraId="61F27FA0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mov al, bl</w:t>
      </w:r>
    </w:p>
    <w:p w14:paraId="2F171443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jmp replacer_1</w:t>
      </w:r>
    </w:p>
    <w:p w14:paraId="237120D7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46058B0F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replace_sc:</w:t>
      </w:r>
    </w:p>
    <w:p w14:paraId="5DB485B4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lodsb</w:t>
      </w:r>
    </w:p>
    <w:p w14:paraId="717A40A0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mov bl, al</w:t>
      </w:r>
    </w:p>
    <w:p w14:paraId="7A0E2C16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cmp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'h'</w:t>
      </w:r>
    </w:p>
    <w:p w14:paraId="0CBE52D6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je replace_sch</w:t>
      </w:r>
    </w:p>
    <w:p w14:paraId="7C7CA58B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mov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="Calibri" w:hAnsi="Consolas" w:cs="Consolas"/>
          <w:color w:val="A31515"/>
          <w:sz w:val="19"/>
          <w:szCs w:val="19"/>
        </w:rPr>
        <w:t>с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</w:p>
    <w:p w14:paraId="54E7C27A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stosb</w:t>
      </w:r>
    </w:p>
    <w:p w14:paraId="5A1C9B42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mov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="Calibri" w:hAnsi="Consolas" w:cs="Consolas"/>
          <w:color w:val="A31515"/>
          <w:sz w:val="19"/>
          <w:szCs w:val="19"/>
        </w:rPr>
        <w:t>ц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</w:p>
    <w:p w14:paraId="167D241F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stosb</w:t>
      </w:r>
    </w:p>
    <w:p w14:paraId="59DF7760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mov al, bl</w:t>
      </w:r>
    </w:p>
    <w:p w14:paraId="6CF38DF7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jmp replacer_1</w:t>
      </w:r>
    </w:p>
    <w:p w14:paraId="569A32BE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4998028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replace_sch:</w:t>
      </w:r>
    </w:p>
    <w:p w14:paraId="3FD67644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mov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="Calibri" w:hAnsi="Consolas" w:cs="Consolas"/>
          <w:color w:val="A31515"/>
          <w:sz w:val="19"/>
          <w:szCs w:val="19"/>
        </w:rPr>
        <w:t>щ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</w:p>
    <w:p w14:paraId="2183F2BC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stosb</w:t>
      </w:r>
    </w:p>
    <w:p w14:paraId="5E03DC94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jmp replacer</w:t>
      </w:r>
    </w:p>
    <w:p w14:paraId="55320224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A88F9E3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replace_sh:</w:t>
      </w:r>
    </w:p>
    <w:p w14:paraId="73E77F5C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mov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="Calibri" w:hAnsi="Consolas" w:cs="Consolas"/>
          <w:color w:val="A31515"/>
          <w:sz w:val="19"/>
          <w:szCs w:val="19"/>
        </w:rPr>
        <w:t>ш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</w:p>
    <w:p w14:paraId="130DDD0B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stosb</w:t>
      </w:r>
    </w:p>
    <w:p w14:paraId="15E5A2C6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jmp replacer</w:t>
      </w:r>
    </w:p>
    <w:p w14:paraId="25A24D1D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E751A70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replace_t :</w:t>
      </w:r>
    </w:p>
    <w:p w14:paraId="4D8430C6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mov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="Calibri" w:hAnsi="Consolas" w:cs="Consolas"/>
          <w:color w:val="A31515"/>
          <w:sz w:val="19"/>
          <w:szCs w:val="19"/>
        </w:rPr>
        <w:t>т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</w:p>
    <w:p w14:paraId="634FFFF5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stosb</w:t>
      </w:r>
    </w:p>
    <w:p w14:paraId="0F1B46A7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jmp replacer</w:t>
      </w:r>
    </w:p>
    <w:p w14:paraId="247236AF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4CA88C06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replace_u :</w:t>
      </w:r>
    </w:p>
    <w:p w14:paraId="7910A1B6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mov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="Calibri" w:hAnsi="Consolas" w:cs="Consolas"/>
          <w:color w:val="A31515"/>
          <w:sz w:val="19"/>
          <w:szCs w:val="19"/>
        </w:rPr>
        <w:t>у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</w:p>
    <w:p w14:paraId="0E18B3AA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stosb</w:t>
      </w:r>
    </w:p>
    <w:p w14:paraId="64B12DA3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jmp replacer</w:t>
      </w:r>
    </w:p>
    <w:p w14:paraId="7C30BED9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516759A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replace_v :</w:t>
      </w:r>
    </w:p>
    <w:p w14:paraId="79AA8F00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mov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="Calibri" w:hAnsi="Consolas" w:cs="Consolas"/>
          <w:color w:val="A31515"/>
          <w:sz w:val="19"/>
          <w:szCs w:val="19"/>
        </w:rPr>
        <w:t>в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</w:p>
    <w:p w14:paraId="1F3CEF29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stosb</w:t>
      </w:r>
    </w:p>
    <w:p w14:paraId="7FAFAA9E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jmp replacer</w:t>
      </w:r>
    </w:p>
    <w:p w14:paraId="11316E7B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0681A8F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replace_w :</w:t>
      </w:r>
    </w:p>
    <w:p w14:paraId="24CFAA6E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mov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="Calibri" w:hAnsi="Consolas" w:cs="Consolas"/>
          <w:color w:val="A31515"/>
          <w:sz w:val="19"/>
          <w:szCs w:val="19"/>
        </w:rPr>
        <w:t>в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</w:p>
    <w:p w14:paraId="4DCA0691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stosb</w:t>
      </w:r>
    </w:p>
    <w:p w14:paraId="5A6AC2E3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jmp replacer</w:t>
      </w:r>
    </w:p>
    <w:p w14:paraId="4CC372FA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11ECBF9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replace_x :</w:t>
      </w:r>
    </w:p>
    <w:p w14:paraId="1583B932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mov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="Calibri" w:hAnsi="Consolas" w:cs="Consolas"/>
          <w:color w:val="A31515"/>
          <w:sz w:val="19"/>
          <w:szCs w:val="19"/>
        </w:rPr>
        <w:t>х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</w:p>
    <w:p w14:paraId="79646D4E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stosb</w:t>
      </w:r>
    </w:p>
    <w:p w14:paraId="1CC2533E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jmp replacer</w:t>
      </w:r>
    </w:p>
    <w:p w14:paraId="6600442B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3440CE0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replace_y :</w:t>
      </w:r>
    </w:p>
    <w:p w14:paraId="54AEAC64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lodsb</w:t>
      </w:r>
    </w:p>
    <w:p w14:paraId="4C1848F3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cmp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'a'</w:t>
      </w:r>
    </w:p>
    <w:p w14:paraId="5AB37D33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je replace_ya</w:t>
      </w:r>
    </w:p>
    <w:p w14:paraId="32D6EF16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cmp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'u'</w:t>
      </w:r>
    </w:p>
    <w:p w14:paraId="7A9EE57F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je replace_yu</w:t>
      </w:r>
    </w:p>
    <w:p w14:paraId="3CD7366B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cmp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'o'</w:t>
      </w:r>
    </w:p>
    <w:p w14:paraId="274F7553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je replace_yo</w:t>
      </w:r>
    </w:p>
    <w:p w14:paraId="2E54AB73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mov bl, al</w:t>
      </w:r>
    </w:p>
    <w:p w14:paraId="01421A65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mov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="Calibri" w:hAnsi="Consolas" w:cs="Consolas"/>
          <w:color w:val="A31515"/>
          <w:sz w:val="19"/>
          <w:szCs w:val="19"/>
        </w:rPr>
        <w:t>и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</w:p>
    <w:p w14:paraId="5FFB5055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stosb</w:t>
      </w:r>
    </w:p>
    <w:p w14:paraId="4745BD33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mov al, bl</w:t>
      </w:r>
    </w:p>
    <w:p w14:paraId="5978172E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jmp replacer_1</w:t>
      </w:r>
    </w:p>
    <w:p w14:paraId="6F1E2EC1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3F4834B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replace_ya:</w:t>
      </w:r>
    </w:p>
    <w:p w14:paraId="065DC4B8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mov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="Calibri" w:hAnsi="Consolas" w:cs="Consolas"/>
          <w:color w:val="A31515"/>
          <w:sz w:val="19"/>
          <w:szCs w:val="19"/>
        </w:rPr>
        <w:t>я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</w:p>
    <w:p w14:paraId="56506CAE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stosb</w:t>
      </w:r>
    </w:p>
    <w:p w14:paraId="666644FF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jmp replacer</w:t>
      </w:r>
    </w:p>
    <w:p w14:paraId="7C71D927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6A4AA4D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replace_yu :</w:t>
      </w:r>
    </w:p>
    <w:p w14:paraId="66260CA2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mov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="Calibri" w:hAnsi="Consolas" w:cs="Consolas"/>
          <w:color w:val="A31515"/>
          <w:sz w:val="19"/>
          <w:szCs w:val="19"/>
        </w:rPr>
        <w:t>ю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</w:p>
    <w:p w14:paraId="5CBF99B0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stosb</w:t>
      </w:r>
    </w:p>
    <w:p w14:paraId="3D77D1ED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jmp replacer</w:t>
      </w:r>
    </w:p>
    <w:p w14:paraId="38BD3489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4D953187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replace_yo :</w:t>
      </w:r>
    </w:p>
    <w:p w14:paraId="6F99E600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mov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="Calibri" w:hAnsi="Consolas" w:cs="Consolas"/>
          <w:color w:val="A31515"/>
          <w:sz w:val="19"/>
          <w:szCs w:val="19"/>
        </w:rPr>
        <w:t>ё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</w:p>
    <w:p w14:paraId="7E1985A8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stosb</w:t>
      </w:r>
    </w:p>
    <w:p w14:paraId="34298162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jmp replacer</w:t>
      </w:r>
    </w:p>
    <w:p w14:paraId="3755501D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EEF3543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replace_z :</w:t>
      </w:r>
    </w:p>
    <w:p w14:paraId="19DB252E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lodsb</w:t>
      </w:r>
    </w:p>
    <w:p w14:paraId="072E2763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cmp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'h'</w:t>
      </w:r>
    </w:p>
    <w:p w14:paraId="10A9B3FF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je replace_zh</w:t>
      </w:r>
    </w:p>
    <w:p w14:paraId="596AE57F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mov bl, al</w:t>
      </w:r>
    </w:p>
    <w:p w14:paraId="74F32B40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mov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="Calibri" w:hAnsi="Consolas" w:cs="Consolas"/>
          <w:color w:val="A31515"/>
          <w:sz w:val="19"/>
          <w:szCs w:val="19"/>
        </w:rPr>
        <w:t>з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</w:p>
    <w:p w14:paraId="2FCF2898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stosb</w:t>
      </w:r>
    </w:p>
    <w:p w14:paraId="395509E3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mov al, bl</w:t>
      </w:r>
    </w:p>
    <w:p w14:paraId="0E692BED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jmp replacer_1</w:t>
      </w:r>
    </w:p>
    <w:p w14:paraId="73C6CA22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C456C8B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replace_zh:</w:t>
      </w:r>
    </w:p>
    <w:p w14:paraId="7E61E370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mov al, 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="Calibri" w:hAnsi="Consolas" w:cs="Consolas"/>
          <w:color w:val="A31515"/>
          <w:sz w:val="19"/>
          <w:szCs w:val="19"/>
        </w:rPr>
        <w:t>ж</w:t>
      </w:r>
      <w:r w:rsidRPr="00363F41">
        <w:rPr>
          <w:rFonts w:ascii="Consolas" w:eastAsia="Calibri" w:hAnsi="Consolas" w:cs="Consolas"/>
          <w:color w:val="A31515"/>
          <w:sz w:val="19"/>
          <w:szCs w:val="19"/>
          <w:lang w:val="en-US"/>
        </w:rPr>
        <w:t>'</w:t>
      </w:r>
    </w:p>
    <w:p w14:paraId="0C5F42D1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stosb</w:t>
      </w:r>
    </w:p>
    <w:p w14:paraId="3D92FA9B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jmp replacer</w:t>
      </w:r>
    </w:p>
    <w:p w14:paraId="4AA4EC5E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40CA6BE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 xml:space="preserve">            WriteSymbol:</w:t>
      </w:r>
    </w:p>
    <w:p w14:paraId="6465A3A2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stosb</w:t>
      </w:r>
    </w:p>
    <w:p w14:paraId="2A436B2C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dec ecx</w:t>
      </w:r>
    </w:p>
    <w:p w14:paraId="77735158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jns replacer</w:t>
      </w:r>
    </w:p>
    <w:p w14:paraId="1E049F6C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264AEDA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mov al, 0</w:t>
      </w:r>
    </w:p>
    <w:p w14:paraId="5B94B903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38A7D6E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}</w:t>
      </w:r>
    </w:p>
    <w:p w14:paraId="22FAE0E5" w14:textId="77777777" w:rsidR="00363F41" w:rsidRP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cout </w:t>
      </w:r>
      <w:r w:rsidRPr="00363F41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output;</w:t>
      </w:r>
    </w:p>
    <w:p w14:paraId="0D927574" w14:textId="77777777" w:rsidR="00363F41" w:rsidRDefault="00363F41" w:rsidP="00363F41">
      <w:pPr>
        <w:suppressAutoHyphens w:val="0"/>
        <w:autoSpaceDE w:val="0"/>
        <w:adjustRightInd w:val="0"/>
        <w:textAlignment w:val="auto"/>
        <w:rPr>
          <w:rFonts w:ascii="Consolas" w:eastAsia="Calibri" w:hAnsi="Consolas" w:cs="Consolas"/>
          <w:color w:val="000000"/>
          <w:sz w:val="19"/>
          <w:szCs w:val="19"/>
        </w:rPr>
      </w:pPr>
      <w:r w:rsidRPr="00363F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0;</w:t>
      </w:r>
    </w:p>
    <w:p w14:paraId="1C21B949" w14:textId="46B0A8D3" w:rsidR="00FD5CCD" w:rsidRDefault="00363F41" w:rsidP="00363F41">
      <w:pPr>
        <w:spacing w:line="360" w:lineRule="auto"/>
        <w:jc w:val="both"/>
        <w:rPr>
          <w:rFonts w:ascii="Courier New" w:hAnsi="Courier New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sectPr w:rsidR="00FD5CCD">
      <w:headerReference w:type="default" r:id="rId7"/>
      <w:footerReference w:type="default" r:id="rId8"/>
      <w:pgSz w:w="11906" w:h="16838"/>
      <w:pgMar w:top="425" w:right="567" w:bottom="709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5F3B3" w14:textId="77777777" w:rsidR="00521762" w:rsidRDefault="00521762">
      <w:r>
        <w:separator/>
      </w:r>
    </w:p>
  </w:endnote>
  <w:endnote w:type="continuationSeparator" w:id="0">
    <w:p w14:paraId="5110C8FA" w14:textId="77777777" w:rsidR="00521762" w:rsidRDefault="00521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auto"/>
    <w:pitch w:val="variable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3F89A" w14:textId="77777777" w:rsidR="00AD552E" w:rsidRDefault="00521762">
    <w:pPr>
      <w:pStyle w:val="aa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13</w:t>
    </w:r>
    <w:r>
      <w:fldChar w:fldCharType="end"/>
    </w:r>
  </w:p>
  <w:p w14:paraId="4534F753" w14:textId="77777777" w:rsidR="00AD552E" w:rsidRDefault="0052176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EBBCD" w14:textId="77777777" w:rsidR="00521762" w:rsidRDefault="00521762">
      <w:r>
        <w:rPr>
          <w:color w:val="000000"/>
        </w:rPr>
        <w:separator/>
      </w:r>
    </w:p>
  </w:footnote>
  <w:footnote w:type="continuationSeparator" w:id="0">
    <w:p w14:paraId="6F769F43" w14:textId="77777777" w:rsidR="00521762" w:rsidRDefault="00521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C726D" w14:textId="77777777" w:rsidR="00AD552E" w:rsidRDefault="00521762">
    <w:pPr>
      <w:pStyle w:val="ac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77C26"/>
    <w:multiLevelType w:val="multilevel"/>
    <w:tmpl w:val="111CC2C4"/>
    <w:styleLink w:val="LFO1"/>
    <w:lvl w:ilvl="0">
      <w:numFmt w:val="bullet"/>
      <w:pStyle w:val="a"/>
      <w:lvlText w:val=""/>
      <w:lvlJc w:val="left"/>
      <w:pPr>
        <w:ind w:left="78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9FA6FA4"/>
    <w:multiLevelType w:val="multilevel"/>
    <w:tmpl w:val="905800F0"/>
    <w:styleLink w:val="2"/>
    <w:lvl w:ilvl="0">
      <w:start w:val="1"/>
      <w:numFmt w:val="decimal"/>
      <w:lvlText w:val="%1)"/>
      <w:lvlJc w:val="left"/>
      <w:rPr>
        <w:rFonts w:cs="Times New Roman"/>
        <w:position w:val="0"/>
        <w:vertAlign w:val="baseline"/>
      </w:rPr>
    </w:lvl>
    <w:lvl w:ilvl="1">
      <w:start w:val="1"/>
      <w:numFmt w:val="lowerLetter"/>
      <w:lvlText w:val="%2."/>
      <w:lvlJc w:val="left"/>
      <w:rPr>
        <w:rFonts w:cs="Times New Roman"/>
        <w:position w:val="0"/>
        <w:vertAlign w:val="baseline"/>
      </w:rPr>
    </w:lvl>
    <w:lvl w:ilvl="2">
      <w:start w:val="1"/>
      <w:numFmt w:val="lowerRoman"/>
      <w:lvlText w:val="%3."/>
      <w:lvlJc w:val="left"/>
      <w:rPr>
        <w:rFonts w:cs="Times New Roman"/>
        <w:position w:val="0"/>
        <w:vertAlign w:val="baseline"/>
      </w:rPr>
    </w:lvl>
    <w:lvl w:ilvl="3">
      <w:start w:val="1"/>
      <w:numFmt w:val="decimal"/>
      <w:lvlText w:val="%4."/>
      <w:lvlJc w:val="left"/>
      <w:rPr>
        <w:rFonts w:cs="Times New Roman"/>
        <w:position w:val="0"/>
        <w:vertAlign w:val="baseline"/>
      </w:rPr>
    </w:lvl>
    <w:lvl w:ilvl="4">
      <w:start w:val="1"/>
      <w:numFmt w:val="lowerLetter"/>
      <w:lvlText w:val="%5."/>
      <w:lvlJc w:val="left"/>
      <w:rPr>
        <w:rFonts w:cs="Times New Roman"/>
        <w:position w:val="0"/>
        <w:vertAlign w:val="baseline"/>
      </w:rPr>
    </w:lvl>
    <w:lvl w:ilvl="5">
      <w:start w:val="1"/>
      <w:numFmt w:val="lowerRoman"/>
      <w:lvlText w:val="%6."/>
      <w:lvlJc w:val="left"/>
      <w:rPr>
        <w:rFonts w:cs="Times New Roman"/>
        <w:position w:val="0"/>
        <w:vertAlign w:val="baseline"/>
      </w:rPr>
    </w:lvl>
    <w:lvl w:ilvl="6">
      <w:start w:val="1"/>
      <w:numFmt w:val="decimal"/>
      <w:lvlText w:val="%7."/>
      <w:lvlJc w:val="left"/>
      <w:rPr>
        <w:rFonts w:cs="Times New Roman"/>
        <w:position w:val="0"/>
        <w:vertAlign w:val="baseline"/>
      </w:rPr>
    </w:lvl>
    <w:lvl w:ilvl="7">
      <w:start w:val="1"/>
      <w:numFmt w:val="lowerLetter"/>
      <w:lvlText w:val="%8."/>
      <w:lvlJc w:val="left"/>
      <w:rPr>
        <w:rFonts w:cs="Times New Roman"/>
        <w:position w:val="0"/>
        <w:vertAlign w:val="baseline"/>
      </w:rPr>
    </w:lvl>
    <w:lvl w:ilvl="8">
      <w:start w:val="1"/>
      <w:numFmt w:val="lowerRoman"/>
      <w:lvlText w:val="%9."/>
      <w:lvlJc w:val="left"/>
      <w:rPr>
        <w:rFonts w:cs="Times New Roman"/>
        <w:position w:val="0"/>
        <w:vertAlign w:val="baseline"/>
      </w:rPr>
    </w:lvl>
  </w:abstractNum>
  <w:abstractNum w:abstractNumId="2" w15:restartNumberingAfterBreak="0">
    <w:nsid w:val="46E03905"/>
    <w:multiLevelType w:val="multilevel"/>
    <w:tmpl w:val="763425C0"/>
    <w:styleLink w:val="LFO3"/>
    <w:lvl w:ilvl="0">
      <w:numFmt w:val="bullet"/>
      <w:pStyle w:val="Times1412"/>
      <w:lvlText w:val=""/>
      <w:lvlJc w:val="left"/>
      <w:pPr>
        <w:ind w:left="814" w:hanging="360"/>
      </w:pPr>
      <w:rPr>
        <w:rFonts w:ascii="Symbol" w:hAnsi="Symbol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numFmt w:val="bullet"/>
      <w:lvlText w:val="o"/>
      <w:lvlJc w:val="left"/>
      <w:pPr>
        <w:ind w:left="17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0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D5CCD"/>
    <w:rsid w:val="00363F41"/>
    <w:rsid w:val="00521762"/>
    <w:rsid w:val="006157FC"/>
    <w:rsid w:val="009F4193"/>
    <w:rsid w:val="00FD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88A7"/>
  <w15:docId w15:val="{CD2273A5-32FE-4D4E-9A94-0EBD0602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uppressAutoHyphens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uiPriority w:val="9"/>
    <w:qFormat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a0"/>
    <w:next w:val="a0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a0"/>
    <w:next w:val="a0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a0"/>
    <w:pPr>
      <w:jc w:val="center"/>
      <w:outlineLvl w:val="2"/>
    </w:pPr>
    <w:rPr>
      <w:b/>
      <w:sz w:val="28"/>
    </w:rPr>
  </w:style>
  <w:style w:type="paragraph" w:styleId="a4">
    <w:name w:val="caption"/>
    <w:basedOn w:val="a0"/>
    <w:next w:val="a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Textbodyindent">
    <w:name w:val="Text body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5">
    <w:name w:val="список с точками"/>
    <w:basedOn w:val="a0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6">
    <w:name w:val="Для таблиц"/>
    <w:basedOn w:val="a0"/>
  </w:style>
  <w:style w:type="paragraph" w:customStyle="1" w:styleId="a">
    <w:name w:val="Обычный (веб)"/>
    <w:basedOn w:val="a0"/>
    <w:pPr>
      <w:numPr>
        <w:numId w:val="2"/>
      </w:numPr>
      <w:tabs>
        <w:tab w:val="left" w:pos="-852"/>
      </w:tabs>
      <w:spacing w:before="100" w:after="100"/>
    </w:pPr>
  </w:style>
  <w:style w:type="paragraph" w:styleId="a7">
    <w:name w:val="Subtitle"/>
    <w:basedOn w:val="a0"/>
    <w:uiPriority w:val="11"/>
    <w:qFormat/>
    <w:pPr>
      <w:jc w:val="center"/>
    </w:pPr>
    <w:rPr>
      <w:b/>
      <w:bCs/>
      <w:smallCaps/>
    </w:rPr>
  </w:style>
  <w:style w:type="paragraph" w:styleId="21">
    <w:name w:val="Body Text Indent 2"/>
    <w:basedOn w:val="a0"/>
    <w:pPr>
      <w:tabs>
        <w:tab w:val="left" w:pos="426"/>
      </w:tabs>
      <w:ind w:left="426" w:hanging="426"/>
      <w:jc w:val="both"/>
    </w:pPr>
    <w:rPr>
      <w:b/>
    </w:rPr>
  </w:style>
  <w:style w:type="paragraph" w:styleId="30">
    <w:name w:val="Body Text Indent 3"/>
    <w:basedOn w:val="a0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0">
    <w:name w:val="Знак Знак Знак Знак Знак Знак Знак1"/>
    <w:basedOn w:val="a0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a8">
    <w:name w:val="По центру"/>
    <w:basedOn w:val="a0"/>
    <w:pPr>
      <w:jc w:val="center"/>
    </w:pPr>
    <w:rPr>
      <w:sz w:val="28"/>
      <w:szCs w:val="20"/>
    </w:rPr>
  </w:style>
  <w:style w:type="paragraph" w:customStyle="1" w:styleId="a9">
    <w:name w:val="Без отступа"/>
    <w:basedOn w:val="a0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a0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a">
    <w:name w:val="footer"/>
    <w:basedOn w:val="a0"/>
    <w:pPr>
      <w:tabs>
        <w:tab w:val="center" w:pos="4677"/>
        <w:tab w:val="right" w:pos="9355"/>
      </w:tabs>
    </w:pPr>
  </w:style>
  <w:style w:type="paragraph" w:customStyle="1" w:styleId="110">
    <w:name w:val="Знак Знак Знак Знак Знак Знак Знак1 Знак Знак1 Знак Знак Знак Знак"/>
    <w:basedOn w:val="a0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b">
    <w:name w:val="List Paragraph"/>
    <w:basedOn w:val="a0"/>
    <w:pPr>
      <w:ind w:left="720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eastAsia="Times New Roman" w:hAnsi="Arial" w:cs="Arial"/>
    </w:rPr>
  </w:style>
  <w:style w:type="paragraph" w:styleId="ac">
    <w:name w:val="header"/>
    <w:basedOn w:val="a0"/>
    <w:pPr>
      <w:tabs>
        <w:tab w:val="center" w:pos="4677"/>
        <w:tab w:val="right" w:pos="9355"/>
      </w:tabs>
    </w:pPr>
  </w:style>
  <w:style w:type="paragraph" w:customStyle="1" w:styleId="12">
    <w:name w:val="Основной текст1"/>
    <w:pPr>
      <w:widowControl w:val="0"/>
      <w:suppressAutoHyphens/>
      <w:spacing w:line="240" w:lineRule="atLeast"/>
      <w:jc w:val="both"/>
    </w:pPr>
    <w:rPr>
      <w:rFonts w:ascii="Arial" w:eastAsia="Arial" w:hAnsi="Arial" w:cs="Arial"/>
      <w:color w:val="000000"/>
      <w:sz w:val="24"/>
    </w:rPr>
  </w:style>
  <w:style w:type="paragraph" w:customStyle="1" w:styleId="22">
    <w:name w:val="Заголовок №2 (2)"/>
    <w:basedOn w:val="a0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suppressAutoHyphens/>
      <w:spacing w:after="200" w:line="276" w:lineRule="auto"/>
    </w:pPr>
    <w:rPr>
      <w:rFonts w:ascii="Times New Roman" w:eastAsia="Times New Roman" w:hAnsi="Times New Roman"/>
      <w:color w:val="000000"/>
      <w:sz w:val="16"/>
    </w:rPr>
  </w:style>
  <w:style w:type="paragraph" w:customStyle="1" w:styleId="ad">
    <w:name w:val="Стиль"/>
    <w:pPr>
      <w:widowControl w:val="0"/>
      <w:suppressAutoHyphens/>
    </w:pPr>
    <w:rPr>
      <w:rFonts w:ascii="Times New Roman" w:eastAsia="Times New Roman" w:hAnsi="Times New Roman"/>
      <w:spacing w:val="-1"/>
      <w:kern w:val="3"/>
      <w:sz w:val="24"/>
      <w:lang w:val="en-US"/>
    </w:rPr>
  </w:style>
  <w:style w:type="paragraph" w:styleId="23">
    <w:name w:val="Body Text 2"/>
    <w:basedOn w:val="a0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1">
    <w:name w:val="Body Text 3"/>
    <w:basedOn w:val="a0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4">
    <w:name w:val="Абзац списка1"/>
    <w:basedOn w:val="a0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Style2">
    <w:name w:val="Table Style 2"/>
    <w:pPr>
      <w:suppressAutoHyphens/>
    </w:pPr>
    <w:rPr>
      <w:rFonts w:ascii="Helvetica" w:eastAsia="Times New Roman" w:hAnsi="Helvetica" w:cs="Helvetica"/>
      <w:color w:val="000000"/>
    </w:rPr>
  </w:style>
  <w:style w:type="paragraph" w:customStyle="1" w:styleId="Style16">
    <w:name w:val="Style16"/>
    <w:pPr>
      <w:widowControl w:val="0"/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</w:rPr>
  </w:style>
  <w:style w:type="paragraph" w:customStyle="1" w:styleId="western">
    <w:name w:val="western"/>
    <w:basedOn w:val="a0"/>
    <w:pPr>
      <w:spacing w:before="100" w:after="100"/>
    </w:pPr>
  </w:style>
  <w:style w:type="paragraph" w:styleId="ae">
    <w:name w:val="List Bullet"/>
    <w:basedOn w:val="a0"/>
    <w:pPr>
      <w:tabs>
        <w:tab w:val="left" w:pos="360"/>
      </w:tabs>
      <w:ind w:left="360" w:hanging="360"/>
      <w:jc w:val="both"/>
    </w:pPr>
  </w:style>
  <w:style w:type="paragraph" w:styleId="af">
    <w:name w:val="List"/>
    <w:basedOn w:val="Textbody"/>
  </w:style>
  <w:style w:type="paragraph" w:styleId="40">
    <w:name w:val="List 4"/>
    <w:basedOn w:val="a0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2">
    <w:name w:val="List 3"/>
    <w:basedOn w:val="a0"/>
    <w:pPr>
      <w:tabs>
        <w:tab w:val="left" w:pos="926"/>
      </w:tabs>
      <w:ind w:left="926" w:hanging="360"/>
    </w:pPr>
  </w:style>
  <w:style w:type="paragraph" w:customStyle="1" w:styleId="fortables12">
    <w:name w:val="for_tables_12"/>
    <w:basedOn w:val="a0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pPr>
      <w:ind w:firstLine="709"/>
      <w:jc w:val="both"/>
    </w:pPr>
  </w:style>
  <w:style w:type="paragraph" w:customStyle="1" w:styleId="Style40">
    <w:name w:val="Style40"/>
    <w:basedOn w:val="a0"/>
    <w:pPr>
      <w:widowControl w:val="0"/>
      <w:autoSpaceDE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a0"/>
    <w:pPr>
      <w:widowControl w:val="0"/>
      <w:autoSpaceDE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a0"/>
    <w:pPr>
      <w:widowControl w:val="0"/>
      <w:autoSpaceDE w:val="0"/>
    </w:pPr>
    <w:rPr>
      <w:rFonts w:ascii="Arial Unicode MS" w:eastAsia="Arial Unicode MS" w:hAnsi="Arial Unicode MS" w:cs="Arial Unicode MS"/>
    </w:rPr>
  </w:style>
  <w:style w:type="paragraph" w:customStyle="1" w:styleId="24">
    <w:name w:val="Абзац списка2"/>
    <w:basedOn w:val="a0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a0"/>
    <w:pPr>
      <w:widowControl w:val="0"/>
      <w:autoSpaceDE w:val="0"/>
    </w:pPr>
    <w:rPr>
      <w:rFonts w:eastAsia="Calibri"/>
    </w:rPr>
  </w:style>
  <w:style w:type="paragraph" w:customStyle="1" w:styleId="Text">
    <w:name w:val="Text"/>
    <w:basedOn w:val="a0"/>
    <w:rPr>
      <w:rFonts w:ascii="Courier New" w:eastAsia="Courier New" w:hAnsi="Courier New" w:cs="Courier New"/>
      <w:sz w:val="20"/>
      <w:szCs w:val="20"/>
    </w:rPr>
  </w:style>
  <w:style w:type="paragraph" w:customStyle="1" w:styleId="33">
    <w:name w:val="Абзац списка3"/>
    <w:basedOn w:val="a0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Normal1">
    <w:name w:val="Normal1"/>
    <w:pPr>
      <w:suppressAutoHyphens/>
    </w:pPr>
    <w:rPr>
      <w:rFonts w:ascii="Times New Roman" w:eastAsia="Times New Roman" w:hAnsi="Times New Roman"/>
    </w:rPr>
  </w:style>
  <w:style w:type="paragraph" w:customStyle="1" w:styleId="41">
    <w:name w:val="Абзац списка4"/>
    <w:basedOn w:val="a0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styleId="af0">
    <w:name w:val="Normal (Web)"/>
    <w:basedOn w:val="a0"/>
    <w:pPr>
      <w:suppressAutoHyphens w:val="0"/>
      <w:spacing w:before="100" w:after="100"/>
      <w:textAlignment w:val="auto"/>
    </w:pPr>
  </w:style>
  <w:style w:type="paragraph" w:customStyle="1" w:styleId="times1404200418041e2">
    <w:name w:val="times14___0420_0418_041e2"/>
    <w:basedOn w:val="a0"/>
    <w:pPr>
      <w:spacing w:before="100" w:after="100"/>
    </w:pPr>
  </w:style>
  <w:style w:type="paragraph" w:customStyle="1" w:styleId="dash041e0431044b0447043d044b0439">
    <w:name w:val="dash041e_0431_044b_0447_043d_044b_0439"/>
    <w:basedOn w:val="a0"/>
    <w:pPr>
      <w:spacing w:before="100" w:after="100"/>
    </w:pPr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3"/>
      </w:numPr>
      <w:tabs>
        <w:tab w:val="left" w:pos="-3896"/>
        <w:tab w:val="left" w:pos="-919"/>
      </w:tabs>
      <w:spacing w:line="288" w:lineRule="auto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100" w:after="100"/>
    </w:pPr>
  </w:style>
  <w:style w:type="paragraph" w:customStyle="1" w:styleId="50">
    <w:name w:val="Абзац списка5"/>
    <w:basedOn w:val="a0"/>
    <w:pPr>
      <w:ind w:left="720"/>
    </w:pPr>
    <w:rPr>
      <w:rFonts w:eastAsia="Calibri"/>
    </w:rPr>
  </w:style>
  <w:style w:type="paragraph" w:styleId="af1">
    <w:name w:val="Balloon Text"/>
    <w:basedOn w:val="a0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a0"/>
    <w:pPr>
      <w:ind w:left="720"/>
    </w:pPr>
    <w:rPr>
      <w:rFonts w:eastAsia="Calibri"/>
    </w:rPr>
  </w:style>
  <w:style w:type="paragraph" w:customStyle="1" w:styleId="af2">
    <w:name w:val="Текст абзаца"/>
    <w:basedOn w:val="a0"/>
    <w:pPr>
      <w:ind w:firstLine="709"/>
      <w:jc w:val="both"/>
    </w:pPr>
    <w:rPr>
      <w:lang w:val="en-US"/>
    </w:rPr>
  </w:style>
  <w:style w:type="paragraph" w:styleId="HTML">
    <w:name w:val="HTML Preformatted"/>
    <w:basedOn w:val="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Courier New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15">
    <w:name w:val="Заголовок 1 Знак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5">
    <w:name w:val="Заголовок 2 Знак"/>
    <w:rPr>
      <w:rFonts w:ascii="Cambria" w:eastAsia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2">
    <w:name w:val="Заголовок 4 Знак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1">
    <w:name w:val="Заголовок 6 Знак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eastAsia="Cambria" w:hAnsi="Cambria" w:cs="Times New Roman"/>
      <w:i/>
      <w:iCs/>
      <w:color w:val="404040"/>
    </w:rPr>
  </w:style>
  <w:style w:type="character" w:customStyle="1" w:styleId="af3">
    <w:name w:val="Название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4">
    <w:name w:val="Основной текст с отступом Знак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5">
    <w:name w:val="Подзаголовок Знак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6">
    <w:name w:val="Основной текст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6">
    <w:name w:val="Основной текст с отступом 2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4">
    <w:name w:val="Основной текст с отступом 3 Знак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8">
    <w:name w:val="Знак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9">
    <w:name w:val="Верх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Основной текст (2)_"/>
    <w:rPr>
      <w:rFonts w:ascii="Times New Roman" w:eastAsia="Times New Roman" w:hAnsi="Times New Roman" w:cs="Times New Roman"/>
      <w:u w:val="none"/>
    </w:rPr>
  </w:style>
  <w:style w:type="character" w:customStyle="1" w:styleId="28">
    <w:name w:val="Основной текст (2)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/>
    </w:rPr>
  </w:style>
  <w:style w:type="character" w:customStyle="1" w:styleId="29">
    <w:name w:val="Основной текст (2) + Полужирный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styleId="afa">
    <w:name w:val="Hyper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a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5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3">
    <w:name w:val="Знак Знак4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 w:eastAsia="en-US"/>
    </w:rPr>
  </w:style>
  <w:style w:type="character" w:customStyle="1" w:styleId="afb">
    <w:name w:val="Текст Знак"/>
    <w:rPr>
      <w:rFonts w:ascii="Courier New" w:eastAsia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a1"/>
  </w:style>
  <w:style w:type="character" w:customStyle="1" w:styleId="times1404200418041e2char">
    <w:name w:val="times14___0420_0418_041e2__char"/>
    <w:basedOn w:val="a1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</w:style>
  <w:style w:type="character" w:styleId="HTML0">
    <w:name w:val="HTML Cite"/>
    <w:rPr>
      <w:i/>
      <w:iCs/>
    </w:rPr>
  </w:style>
  <w:style w:type="character" w:customStyle="1" w:styleId="16">
    <w:name w:val="Основной шрифт абзаца1"/>
  </w:style>
  <w:style w:type="character" w:customStyle="1" w:styleId="afc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</w:style>
  <w:style w:type="character" w:customStyle="1" w:styleId="36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d">
    <w:name w:val="Book Title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TML1">
    <w:name w:val="Стандартный HTML Знак"/>
    <w:basedOn w:val="a1"/>
    <w:rPr>
      <w:rFonts w:ascii="Courier New" w:eastAsia="Times New Roman" w:hAnsi="Courier New" w:cs="Courier New"/>
    </w:rPr>
  </w:style>
  <w:style w:type="numbering" w:customStyle="1" w:styleId="2">
    <w:name w:val="Импортированный стиль 2"/>
    <w:basedOn w:val="a3"/>
    <w:pPr>
      <w:numPr>
        <w:numId w:val="1"/>
      </w:numPr>
    </w:pPr>
  </w:style>
  <w:style w:type="numbering" w:customStyle="1" w:styleId="LFO1">
    <w:name w:val="LFO1"/>
    <w:basedOn w:val="a3"/>
    <w:pPr>
      <w:numPr>
        <w:numId w:val="2"/>
      </w:numPr>
    </w:pPr>
  </w:style>
  <w:style w:type="numbering" w:customStyle="1" w:styleId="LFO3">
    <w:name w:val="LFO3"/>
    <w:basedOn w:val="a3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../../../../&#1047;&#1072;&#1075;&#1088;&#1091;&#1079;&#1082;&#1080;/Rusinov_OEVM3.odt/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1495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lastModifiedBy>Hōki 放棄</cp:lastModifiedBy>
  <cp:revision>2</cp:revision>
  <cp:lastPrinted>2020-09-17T07:16:00Z</cp:lastPrinted>
  <dcterms:created xsi:type="dcterms:W3CDTF">2020-12-02T16:51:00Z</dcterms:created>
  <dcterms:modified xsi:type="dcterms:W3CDTF">2020-12-02T16:51:00Z</dcterms:modified>
</cp:coreProperties>
</file>